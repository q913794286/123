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2FB" w:rsidRDefault="009A32FB" w:rsidP="009A32FB">
      <w:pPr>
        <w:pStyle w:val="1"/>
      </w:pPr>
      <w:r>
        <w:rPr>
          <w:rFonts w:hint="eastAsia"/>
        </w:rPr>
        <w:t>Openwrt</w:t>
      </w:r>
      <w:r>
        <w:rPr>
          <w:rFonts w:hint="eastAsia"/>
        </w:rPr>
        <w:t>通用固件</w:t>
      </w:r>
      <w:r>
        <w:rPr>
          <w:rFonts w:hint="eastAsia"/>
        </w:rPr>
        <w:t>make menuconfig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:rsidR="009A32FB" w:rsidRDefault="009A32FB" w:rsidP="009A32FB">
      <w:pPr>
        <w:pStyle w:val="2"/>
      </w:pPr>
      <w:r>
        <w:rPr>
          <w:rFonts w:hint="eastAsia"/>
        </w:rPr>
        <w:t>选择</w:t>
      </w:r>
      <w:r>
        <w:rPr>
          <w:rFonts w:hint="eastAsia"/>
        </w:rPr>
        <w:t>CPU</w:t>
      </w:r>
      <w:r>
        <w:rPr>
          <w:rFonts w:hint="eastAsia"/>
        </w:rPr>
        <w:t>型号</w:t>
      </w:r>
      <w:r>
        <w:rPr>
          <w:rFonts w:hint="eastAsia"/>
        </w:rPr>
        <w:t xml:space="preserve"> </w:t>
      </w:r>
    </w:p>
    <w:p w:rsidR="009A32FB" w:rsidRDefault="009A32FB" w:rsidP="009A32FB">
      <w:r>
        <w:t xml:space="preserve">Target System ---&gt;AtherosAR7xxx/AR9xxx   </w:t>
      </w:r>
    </w:p>
    <w:p w:rsidR="009A32FB" w:rsidRDefault="009A32FB" w:rsidP="009A32FB">
      <w:pPr>
        <w:pStyle w:val="2"/>
      </w:pPr>
      <w:r>
        <w:rPr>
          <w:rFonts w:hint="eastAsia"/>
        </w:rPr>
        <w:t>选择路由型号</w:t>
      </w:r>
      <w:r>
        <w:rPr>
          <w:rFonts w:hint="eastAsia"/>
        </w:rPr>
        <w:t xml:space="preserve"> </w:t>
      </w:r>
    </w:p>
    <w:p w:rsidR="009A32FB" w:rsidRDefault="009A32FB" w:rsidP="009A32FB">
      <w:r>
        <w:rPr>
          <w:rFonts w:hint="eastAsia"/>
        </w:rPr>
        <w:t xml:space="preserve">Target Profile ---&gt;TP-LINK TL-WR843N/ND (QCA9531) </w:t>
      </w:r>
      <w:r>
        <w:rPr>
          <w:rFonts w:hint="eastAsia"/>
        </w:rPr>
        <w:t>要省空间可去掉</w:t>
      </w:r>
      <w:r>
        <w:rPr>
          <w:rFonts w:hint="eastAsia"/>
        </w:rPr>
        <w:t xml:space="preserve"> dnsmasq</w:t>
      </w:r>
      <w:r>
        <w:rPr>
          <w:rFonts w:hint="eastAsia"/>
        </w:rPr>
        <w:t>和</w:t>
      </w:r>
      <w:r>
        <w:rPr>
          <w:rFonts w:hint="eastAsia"/>
        </w:rPr>
        <w:t xml:space="preserve">firewall  </w:t>
      </w:r>
    </w:p>
    <w:p w:rsidR="009A32FB" w:rsidRDefault="009A32FB" w:rsidP="009A32FB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luci</w:t>
      </w:r>
      <w:r>
        <w:rPr>
          <w:rFonts w:hint="eastAsia"/>
        </w:rPr>
        <w:t>相关项</w:t>
      </w:r>
      <w:r>
        <w:rPr>
          <w:rFonts w:hint="eastAsia"/>
        </w:rPr>
        <w:t xml:space="preserve"> </w:t>
      </w:r>
    </w:p>
    <w:p w:rsidR="00DB4079" w:rsidRDefault="009A32FB" w:rsidP="009A32FB">
      <w:r>
        <w:rPr>
          <w:rFonts w:hint="eastAsia"/>
        </w:rPr>
        <w:t xml:space="preserve">LuCI ---&gt; Collections ---&gt; &lt;*&gt; luci                                     </w:t>
      </w:r>
      <w:r>
        <w:rPr>
          <w:rFonts w:hint="eastAsia"/>
        </w:rPr>
        <w:t>添加</w:t>
      </w:r>
      <w:r>
        <w:rPr>
          <w:rFonts w:hint="eastAsia"/>
        </w:rPr>
        <w:t>luci(web</w:t>
      </w:r>
      <w:r>
        <w:rPr>
          <w:rFonts w:hint="eastAsia"/>
        </w:rPr>
        <w:t>界面管理</w:t>
      </w:r>
      <w:r>
        <w:rPr>
          <w:rFonts w:hint="eastAsia"/>
        </w:rPr>
        <w:t xml:space="preserve">) </w:t>
      </w:r>
    </w:p>
    <w:p w:rsidR="000319C4" w:rsidRPr="000319C4" w:rsidRDefault="009A32FB" w:rsidP="009A32FB">
      <w:pPr>
        <w:rPr>
          <w:color w:val="0070C0"/>
        </w:rPr>
      </w:pPr>
      <w:r>
        <w:rPr>
          <w:rFonts w:hint="eastAsia"/>
        </w:rPr>
        <w:t xml:space="preserve">LuCI ---&gt; Applications ---&gt; &lt;*&gt; </w:t>
      </w:r>
      <w:r w:rsidRPr="009A32FB">
        <w:rPr>
          <w:rFonts w:hint="eastAsia"/>
          <w:color w:val="FF0000"/>
        </w:rPr>
        <w:t>luci-app-adkill</w:t>
      </w:r>
      <w:r w:rsidRPr="009A32FB">
        <w:rPr>
          <w:rFonts w:hint="eastAsia"/>
          <w:color w:val="0070C0"/>
        </w:rPr>
        <w:t xml:space="preserve"> 98</w: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添加去广告</w:t>
      </w:r>
      <w:r>
        <w:rPr>
          <w:rFonts w:hint="eastAsia"/>
        </w:rPr>
        <w:t xml:space="preserve"> 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luci-app-commands                        </w:t>
      </w:r>
      <w:r w:rsidR="009A32FB">
        <w:rPr>
          <w:rFonts w:hint="eastAsia"/>
        </w:rPr>
        <w:t>添加</w:t>
      </w:r>
      <w:r w:rsidR="009A32FB">
        <w:rPr>
          <w:rFonts w:hint="eastAsia"/>
        </w:rPr>
        <w:t>luci</w:t>
      </w:r>
      <w:r w:rsidR="009A32FB">
        <w:rPr>
          <w:rFonts w:hint="eastAsia"/>
        </w:rPr>
        <w:t>的网页</w:t>
      </w:r>
      <w:r w:rsidR="009A32FB">
        <w:rPr>
          <w:rFonts w:hint="eastAsia"/>
        </w:rPr>
        <w:t xml:space="preserve">shell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 ---&gt; &lt;*&gt; luci-app-ddns                                    </w:t>
      </w:r>
      <w:r w:rsidR="009A32FB">
        <w:rPr>
          <w:rFonts w:hint="eastAsia"/>
        </w:rPr>
        <w:t>添加动态域名</w:t>
      </w:r>
      <w:r w:rsidR="009A32FB">
        <w:rPr>
          <w:rFonts w:hint="eastAsia"/>
        </w:rPr>
        <w:t xml:space="preserve">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luci-app-firewall                                    </w:t>
      </w:r>
      <w:r w:rsidR="009A32FB">
        <w:rPr>
          <w:rFonts w:hint="eastAsia"/>
        </w:rPr>
        <w:t>添加防火墙</w:t>
      </w:r>
      <w:r w:rsidR="009A32FB">
        <w:rPr>
          <w:rFonts w:hint="eastAsia"/>
        </w:rPr>
        <w:t xml:space="preserve">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luci-app-hd-idle                                  </w:t>
      </w:r>
      <w:r w:rsidR="009A32FB">
        <w:rPr>
          <w:rFonts w:hint="eastAsia"/>
        </w:rPr>
        <w:t>添加硬盘休眠</w:t>
      </w:r>
      <w:r w:rsidR="009A32FB">
        <w:rPr>
          <w:rFonts w:hint="eastAsia"/>
        </w:rPr>
        <w:t xml:space="preserve">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</w:t>
      </w:r>
      <w:r w:rsidR="009A32FB" w:rsidRPr="009A32FB">
        <w:rPr>
          <w:rFonts w:hint="eastAsia"/>
          <w:color w:val="FF0000"/>
        </w:rPr>
        <w:t>luci-app-syncdial</w:t>
      </w:r>
      <w:r w:rsidR="009A32FB">
        <w:rPr>
          <w:rFonts w:hint="eastAsia"/>
        </w:rPr>
        <w:t xml:space="preserve"> </w:t>
      </w:r>
      <w:r w:rsidR="009A32FB" w:rsidRPr="009A32FB">
        <w:rPr>
          <w:rFonts w:hint="eastAsia"/>
          <w:color w:val="0070C0"/>
        </w:rPr>
        <w:t>98</w:t>
      </w:r>
      <w:r w:rsidR="009A32FB">
        <w:rPr>
          <w:rFonts w:hint="eastAsia"/>
        </w:rPr>
        <w:t xml:space="preserve">                         </w:t>
      </w:r>
      <w:r w:rsidR="009A32FB">
        <w:rPr>
          <w:rFonts w:hint="eastAsia"/>
        </w:rPr>
        <w:t>虚拟网卡</w:t>
      </w:r>
      <w:r w:rsidR="009A32FB">
        <w:rPr>
          <w:rFonts w:hint="eastAsia"/>
        </w:rPr>
        <w:t xml:space="preserve"> </w:t>
      </w:r>
      <w:r w:rsidR="009A32FB">
        <w:rPr>
          <w:rFonts w:hint="eastAsia"/>
        </w:rPr>
        <w:t>原</w:t>
      </w:r>
      <w:r w:rsidR="009A32FB">
        <w:rPr>
          <w:rFonts w:hint="eastAsia"/>
        </w:rPr>
        <w:t xml:space="preserve">macvlan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</w:t>
      </w:r>
      <w:r w:rsidR="009A32FB" w:rsidRPr="009A32FB">
        <w:rPr>
          <w:rFonts w:hint="eastAsia"/>
          <w:color w:val="FF0000"/>
        </w:rPr>
        <w:t>luci-app-mjpg-streamer</w:t>
      </w:r>
      <w:r w:rsidR="009A32FB">
        <w:rPr>
          <w:rFonts w:hint="eastAsia"/>
        </w:rPr>
        <w:t xml:space="preserve">   </w:t>
      </w:r>
      <w:r w:rsidR="009A32FB" w:rsidRPr="009A32FB">
        <w:rPr>
          <w:rFonts w:hint="eastAsia"/>
          <w:color w:val="0070C0"/>
        </w:rPr>
        <w:t>98</w:t>
      </w:r>
      <w:r w:rsidR="009A32FB">
        <w:rPr>
          <w:rFonts w:hint="eastAsia"/>
        </w:rPr>
        <w:t xml:space="preserve">                       </w:t>
      </w:r>
      <w:r w:rsidR="009A32FB">
        <w:rPr>
          <w:rFonts w:hint="eastAsia"/>
        </w:rPr>
        <w:t>添加视频监控</w:t>
      </w:r>
      <w:r w:rsidR="009A32FB">
        <w:rPr>
          <w:rFonts w:hint="eastAsia"/>
        </w:rPr>
        <w:t xml:space="preserve">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luci-app-mmc-over-gpio                     </w:t>
      </w:r>
      <w:r w:rsidR="009A32FB">
        <w:rPr>
          <w:rFonts w:hint="eastAsia"/>
        </w:rPr>
        <w:t>添加</w:t>
      </w:r>
      <w:r w:rsidR="009A32FB">
        <w:rPr>
          <w:rFonts w:hint="eastAsia"/>
        </w:rPr>
        <w:t>SD</w:t>
      </w:r>
      <w:r w:rsidR="009A32FB">
        <w:rPr>
          <w:rFonts w:hint="eastAsia"/>
        </w:rPr>
        <w:t>卡操作界面</w:t>
      </w:r>
      <w:r w:rsidR="009A32FB">
        <w:rPr>
          <w:rFonts w:hint="eastAsia"/>
        </w:rPr>
        <w:t xml:space="preserve">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luci-app-multiwan                 </w:t>
      </w:r>
      <w:r w:rsidR="009A32FB">
        <w:rPr>
          <w:rFonts w:hint="eastAsia"/>
        </w:rPr>
        <w:t>网络叠加</w:t>
      </w:r>
      <w:r w:rsidR="009A32FB">
        <w:rPr>
          <w:rFonts w:hint="eastAsia"/>
        </w:rPr>
        <w:t xml:space="preserve"> nwan</w:t>
      </w:r>
      <w:r w:rsidR="009A32FB">
        <w:rPr>
          <w:rFonts w:hint="eastAsia"/>
        </w:rPr>
        <w:t>、</w:t>
      </w:r>
      <w:r w:rsidR="009A32FB">
        <w:rPr>
          <w:rFonts w:hint="eastAsia"/>
        </w:rPr>
        <w:t>pppoe</w:t>
      </w:r>
      <w:r w:rsidR="009A32FB">
        <w:rPr>
          <w:rFonts w:hint="eastAsia"/>
        </w:rPr>
        <w:t>多拨</w:t>
      </w:r>
      <w:r w:rsidR="009A32FB">
        <w:rPr>
          <w:rFonts w:hint="eastAsia"/>
        </w:rPr>
        <w:t xml:space="preserve">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luci-app-mwan3                                     </w:t>
      </w:r>
      <w:r w:rsidR="009A32FB">
        <w:rPr>
          <w:rFonts w:hint="eastAsia"/>
        </w:rPr>
        <w:t>网络叠加</w:t>
      </w:r>
      <w:r w:rsidR="009A32FB">
        <w:rPr>
          <w:rFonts w:hint="eastAsia"/>
        </w:rPr>
        <w:t xml:space="preserve">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luci-app-ntpc                                   </w:t>
      </w:r>
      <w:r w:rsidR="009A32FB">
        <w:rPr>
          <w:rFonts w:hint="eastAsia"/>
        </w:rPr>
        <w:t>时间同步服务器</w:t>
      </w:r>
      <w:r w:rsidR="009A32FB">
        <w:rPr>
          <w:rFonts w:hint="eastAsia"/>
        </w:rPr>
        <w:t xml:space="preserve">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luci-app-ocserv                                   VPN Server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 ---&gt; &lt;*&gt; luci-app-openvpn  </w:t>
      </w:r>
      <w:r w:rsidR="009A32FB" w:rsidRPr="009A32FB">
        <w:rPr>
          <w:rFonts w:hint="eastAsia"/>
          <w:color w:val="0070C0"/>
        </w:rPr>
        <w:t>98</w:t>
      </w:r>
      <w:r w:rsidR="009A32FB">
        <w:rPr>
          <w:rFonts w:hint="eastAsia"/>
        </w:rPr>
        <w:t xml:space="preserve">                             </w:t>
      </w:r>
      <w:r w:rsidR="009A32FB">
        <w:rPr>
          <w:rFonts w:hint="eastAsia"/>
        </w:rPr>
        <w:t>添加</w:t>
      </w:r>
      <w:r w:rsidR="009A32FB">
        <w:rPr>
          <w:rFonts w:hint="eastAsia"/>
        </w:rPr>
        <w:t xml:space="preserve">openvpn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luci-app-p910nd                                </w:t>
      </w:r>
      <w:r w:rsidR="009A32FB">
        <w:rPr>
          <w:rFonts w:hint="eastAsia"/>
        </w:rPr>
        <w:t>添加打印服务器</w:t>
      </w:r>
      <w:r w:rsidR="009A32FB">
        <w:rPr>
          <w:rFonts w:hint="eastAsia"/>
        </w:rPr>
        <w:t xml:space="preserve">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luci-app-usb-printer               </w:t>
      </w:r>
      <w:r w:rsidR="009A32FB">
        <w:rPr>
          <w:rFonts w:hint="eastAsia"/>
        </w:rPr>
        <w:t>添加打印服务器</w:t>
      </w:r>
      <w:r w:rsidR="009A32FB">
        <w:rPr>
          <w:rFonts w:hint="eastAsia"/>
        </w:rPr>
        <w:t xml:space="preserve"> hackpascal </w:t>
      </w:r>
      <w:r w:rsidR="009A32FB">
        <w:rPr>
          <w:rFonts w:hint="eastAsia"/>
        </w:rPr>
        <w:t>优化</w:t>
      </w:r>
      <w:r w:rsidR="009A32FB">
        <w:rPr>
          <w:rFonts w:hint="eastAsia"/>
        </w:rPr>
        <w:t xml:space="preserve">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luci-app-qos                        </w:t>
      </w:r>
      <w:r w:rsidR="009A32FB">
        <w:rPr>
          <w:rFonts w:hint="eastAsia"/>
        </w:rPr>
        <w:t>添加服务质量</w:t>
      </w:r>
      <w:r w:rsidR="009A32FB">
        <w:rPr>
          <w:rFonts w:hint="eastAsia"/>
        </w:rPr>
        <w:t xml:space="preserve"> </w:t>
      </w:r>
      <w:r w:rsidR="009A32FB">
        <w:rPr>
          <w:rFonts w:hint="eastAsia"/>
        </w:rPr>
        <w:t>可选石像鬼</w:t>
      </w:r>
      <w:r w:rsidR="009A32FB">
        <w:rPr>
          <w:rFonts w:hint="eastAsia"/>
        </w:rPr>
        <w:t xml:space="preserve">QOS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luci-app-samba                                   </w:t>
      </w:r>
      <w:r w:rsidR="009A32FB">
        <w:rPr>
          <w:rFonts w:hint="eastAsia"/>
        </w:rPr>
        <w:t>添加网络共享</w:t>
      </w:r>
      <w:r w:rsidR="009A32FB">
        <w:rPr>
          <w:rFonts w:hint="eastAsia"/>
        </w:rPr>
        <w:t xml:space="preserve">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luci-app-redsock2  </w:t>
      </w:r>
      <w:r w:rsidR="009A32FB" w:rsidRPr="009A32FB">
        <w:rPr>
          <w:rFonts w:hint="eastAsia"/>
          <w:color w:val="0070C0"/>
        </w:rPr>
        <w:t>9812</w:t>
      </w:r>
      <w:r w:rsidR="009A32FB">
        <w:rPr>
          <w:rFonts w:hint="eastAsia"/>
        </w:rPr>
        <w:t xml:space="preserve">                              </w:t>
      </w:r>
      <w:r w:rsidR="009A32FB">
        <w:rPr>
          <w:rFonts w:hint="eastAsia"/>
        </w:rPr>
        <w:t>科学上网</w:t>
      </w:r>
      <w:r w:rsidR="009A32FB">
        <w:rPr>
          <w:rFonts w:hint="eastAsia"/>
        </w:rPr>
        <w:t xml:space="preserve">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luci-app-shadowsocks  </w:t>
      </w:r>
      <w:r w:rsidR="009A32FB" w:rsidRPr="009A32FB">
        <w:rPr>
          <w:rFonts w:hint="eastAsia"/>
          <w:color w:val="0070C0"/>
        </w:rPr>
        <w:t>9812</w:t>
      </w:r>
      <w:r w:rsidR="009A32FB">
        <w:rPr>
          <w:rFonts w:hint="eastAsia"/>
        </w:rPr>
        <w:t xml:space="preserve">                          </w:t>
      </w:r>
      <w:r w:rsidR="009A32FB">
        <w:rPr>
          <w:rFonts w:hint="eastAsia"/>
        </w:rPr>
        <w:t>科学上网</w:t>
      </w:r>
      <w:r w:rsidR="009A32FB">
        <w:rPr>
          <w:rFonts w:hint="eastAsia"/>
        </w:rPr>
        <w:t xml:space="preserve">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luci-app-splash                                       </w:t>
      </w:r>
      <w:r w:rsidR="009A32FB">
        <w:rPr>
          <w:rFonts w:hint="eastAsia"/>
        </w:rPr>
        <w:t>客户端弹窗</w:t>
      </w:r>
      <w:r w:rsidR="009A32FB">
        <w:rPr>
          <w:rFonts w:hint="eastAsia"/>
        </w:rPr>
        <w:t xml:space="preserve">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luci-app-transmission                                   BT</w:t>
      </w:r>
      <w:r w:rsidR="009A32FB">
        <w:rPr>
          <w:rFonts w:hint="eastAsia"/>
        </w:rPr>
        <w:t>下载</w:t>
      </w:r>
      <w:r w:rsidR="009A32FB">
        <w:rPr>
          <w:rFonts w:hint="eastAsia"/>
        </w:rPr>
        <w:t xml:space="preserve">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luci-app-upnp                                </w:t>
      </w:r>
      <w:r w:rsidR="009A32FB">
        <w:rPr>
          <w:rFonts w:hint="eastAsia"/>
        </w:rPr>
        <w:t>添加通用即插即用</w:t>
      </w:r>
      <w:r w:rsidR="009A32FB">
        <w:rPr>
          <w:rFonts w:hint="eastAsia"/>
        </w:rPr>
        <w:t xml:space="preserve">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luci-app-vsftpd  </w:t>
      </w:r>
      <w:r w:rsidR="009A32FB" w:rsidRPr="009A32FB">
        <w:rPr>
          <w:rFonts w:hint="eastAsia"/>
          <w:color w:val="0070C0"/>
        </w:rPr>
        <w:t>9812</w:t>
      </w:r>
      <w:r w:rsidR="009A32FB">
        <w:rPr>
          <w:rFonts w:hint="eastAsia"/>
        </w:rPr>
        <w:t xml:space="preserve">                             </w:t>
      </w:r>
      <w:r w:rsidR="009A32FB">
        <w:rPr>
          <w:rFonts w:hint="eastAsia"/>
        </w:rPr>
        <w:t>添加</w:t>
      </w:r>
      <w:r w:rsidR="009A32FB">
        <w:rPr>
          <w:rFonts w:hint="eastAsia"/>
        </w:rPr>
        <w:t>ftp</w:t>
      </w:r>
      <w:r w:rsidR="009A32FB">
        <w:rPr>
          <w:rFonts w:hint="eastAsia"/>
        </w:rPr>
        <w:t>服务</w:t>
      </w:r>
      <w:r w:rsidR="009A32FB">
        <w:rPr>
          <w:rFonts w:hint="eastAsia"/>
        </w:rPr>
        <w:t xml:space="preserve">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luci-app-webshell  </w:t>
      </w:r>
      <w:r w:rsidR="009A32FB" w:rsidRPr="009A32FB">
        <w:rPr>
          <w:rFonts w:hint="eastAsia"/>
          <w:color w:val="0070C0"/>
        </w:rPr>
        <w:t>98</w:t>
      </w:r>
      <w:r w:rsidR="009A32FB">
        <w:rPr>
          <w:rFonts w:hint="eastAsia"/>
        </w:rPr>
        <w:t xml:space="preserve">                        </w:t>
      </w:r>
      <w:r w:rsidR="009A32FB">
        <w:rPr>
          <w:rFonts w:hint="eastAsia"/>
        </w:rPr>
        <w:t>添加网页命令行终端</w:t>
      </w:r>
      <w:r w:rsidR="009A32FB">
        <w:rPr>
          <w:rFonts w:hint="eastAsia"/>
        </w:rPr>
        <w:t xml:space="preserve"> 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luci-app-wol                                      </w:t>
      </w:r>
      <w:r w:rsidR="009A32FB">
        <w:rPr>
          <w:rFonts w:hint="eastAsia"/>
        </w:rPr>
        <w:t>添加网络唤醒</w:t>
      </w:r>
      <w:r w:rsidR="009A32FB">
        <w:rPr>
          <w:rFonts w:hint="eastAsia"/>
        </w:rPr>
        <w:t xml:space="preserve">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luci-app-xunlei  </w:t>
      </w:r>
      <w:r w:rsidR="009A32FB" w:rsidRPr="009A32FB">
        <w:rPr>
          <w:rFonts w:hint="eastAsia"/>
          <w:color w:val="0070C0"/>
        </w:rPr>
        <w:t>98</w:t>
      </w:r>
      <w:r w:rsidR="009A32FB">
        <w:rPr>
          <w:rFonts w:hint="eastAsia"/>
        </w:rPr>
        <w:t xml:space="preserve">                                   </w:t>
      </w:r>
      <w:r w:rsidR="009A32FB">
        <w:rPr>
          <w:rFonts w:hint="eastAsia"/>
        </w:rPr>
        <w:t>迅雷下载</w:t>
      </w:r>
      <w:r w:rsidR="009A32FB">
        <w:rPr>
          <w:rFonts w:hint="eastAsia"/>
        </w:rPr>
        <w:t xml:space="preserve">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Applications ---&gt; &lt;*&gt; luci-app-xware3  </w:t>
      </w:r>
      <w:r w:rsidR="009A32FB" w:rsidRPr="009A32FB">
        <w:rPr>
          <w:rFonts w:hint="eastAsia"/>
          <w:color w:val="0070C0"/>
        </w:rPr>
        <w:t>98</w:t>
      </w:r>
      <w:r w:rsidR="009A32FB">
        <w:rPr>
          <w:rFonts w:hint="eastAsia"/>
        </w:rPr>
        <w:t xml:space="preserve">                            </w:t>
      </w:r>
      <w:r w:rsidR="009A32FB">
        <w:rPr>
          <w:rFonts w:hint="eastAsia"/>
        </w:rPr>
        <w:t>迅雷下载</w:t>
      </w:r>
      <w:r w:rsidR="009A32FB">
        <w:rPr>
          <w:rFonts w:hint="eastAsia"/>
        </w:rPr>
        <w:t xml:space="preserve"> 32bit </w:t>
      </w:r>
    </w:p>
    <w:p w:rsidR="000319C4" w:rsidRPr="000319C4" w:rsidRDefault="000319C4" w:rsidP="009A32FB">
      <w:pPr>
        <w:rPr>
          <w:color w:val="0070C0"/>
        </w:rPr>
      </w:pPr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Themes ---&gt; &lt;*&gt; luci-theme-bootstrap                                      </w:t>
      </w:r>
      <w:r w:rsidR="009A32FB">
        <w:rPr>
          <w:rFonts w:hint="eastAsia"/>
        </w:rPr>
        <w:t>默认主题</w:t>
      </w:r>
      <w:r w:rsidR="009A32FB">
        <w:rPr>
          <w:rFonts w:hint="eastAsia"/>
        </w:rPr>
        <w:t xml:space="preserve"> </w:t>
      </w:r>
    </w:p>
    <w:p w:rsidR="009A32FB" w:rsidRDefault="000319C4" w:rsidP="009A32FB">
      <w:r w:rsidRPr="000319C4">
        <w:rPr>
          <w:rFonts w:hint="eastAsia"/>
          <w:color w:val="0070C0"/>
        </w:rPr>
        <w:t>LuCI</w:t>
      </w:r>
      <w:r w:rsidR="009A32FB">
        <w:rPr>
          <w:rFonts w:hint="eastAsia"/>
        </w:rPr>
        <w:t xml:space="preserve"> ---&gt; Translations ---&gt; &lt;*&gt; luci-i18n-chinese                          </w:t>
      </w:r>
      <w:r w:rsidR="009A32FB">
        <w:rPr>
          <w:rFonts w:hint="eastAsia"/>
        </w:rPr>
        <w:t>添加</w:t>
      </w:r>
      <w:r w:rsidR="009A32FB">
        <w:rPr>
          <w:rFonts w:hint="eastAsia"/>
        </w:rPr>
        <w:t>luci</w:t>
      </w:r>
      <w:r w:rsidR="009A32FB">
        <w:rPr>
          <w:rFonts w:hint="eastAsia"/>
        </w:rPr>
        <w:t>的中文语言包</w:t>
      </w:r>
      <w:r w:rsidR="009A32FB">
        <w:rPr>
          <w:rFonts w:hint="eastAsia"/>
        </w:rPr>
        <w:t xml:space="preserve"> </w:t>
      </w:r>
    </w:p>
    <w:p w:rsidR="009A32FB" w:rsidRDefault="009A32FB" w:rsidP="009A32FB">
      <w:r>
        <w:rPr>
          <w:rFonts w:hint="eastAsia"/>
        </w:rPr>
        <w:t>Modules ---&gt; Translations ---&gt; &lt;*&gt; Simplified Chinese (zh-cn)</w:t>
      </w:r>
      <w:r>
        <w:rPr>
          <w:rFonts w:hint="eastAsia"/>
        </w:rPr>
        <w:t>新版本中文语言包位置</w:t>
      </w:r>
      <w:r>
        <w:rPr>
          <w:rFonts w:hint="eastAsia"/>
        </w:rPr>
        <w:t xml:space="preserve"> </w:t>
      </w:r>
    </w:p>
    <w:p w:rsidR="0065246B" w:rsidRDefault="009A32FB" w:rsidP="009A32FB">
      <w:pPr>
        <w:rPr>
          <w:i/>
        </w:rPr>
      </w:pPr>
      <w:r w:rsidRPr="006D0C91">
        <w:rPr>
          <w:rFonts w:hint="eastAsia"/>
          <w:i/>
        </w:rPr>
        <w:t>红色部分官方源默认没有，使用</w:t>
      </w:r>
      <w:r w:rsidRPr="006D0C91">
        <w:rPr>
          <w:rFonts w:hint="eastAsia"/>
          <w:i/>
        </w:rPr>
        <w:t>981213</w:t>
      </w:r>
      <w:r w:rsidRPr="006D0C91">
        <w:rPr>
          <w:rFonts w:hint="eastAsia"/>
          <w:i/>
        </w:rPr>
        <w:t>的</w:t>
      </w:r>
      <w:r w:rsidRPr="006D0C91">
        <w:rPr>
          <w:rFonts w:hint="eastAsia"/>
          <w:i/>
        </w:rPr>
        <w:t xml:space="preserve"> feeds.conf.default </w:t>
      </w:r>
      <w:r w:rsidRPr="006D0C91">
        <w:rPr>
          <w:rFonts w:hint="eastAsia"/>
          <w:i/>
        </w:rPr>
        <w:t>合并后可看到</w:t>
      </w:r>
      <w:r w:rsidRPr="006D0C91">
        <w:rPr>
          <w:rFonts w:hint="eastAsia"/>
          <w:i/>
        </w:rPr>
        <w:t>98</w:t>
      </w:r>
      <w:r w:rsidRPr="006D0C91">
        <w:rPr>
          <w:rFonts w:hint="eastAsia"/>
          <w:i/>
        </w:rPr>
        <w:t>的选项，</w:t>
      </w:r>
      <w:r w:rsidRPr="006D0C91">
        <w:rPr>
          <w:rFonts w:hint="eastAsia"/>
          <w:i/>
        </w:rPr>
        <w:t>9812</w:t>
      </w:r>
      <w:r w:rsidRPr="006D0C91">
        <w:rPr>
          <w:rFonts w:hint="eastAsia"/>
          <w:i/>
        </w:rPr>
        <w:t>的在单独的</w:t>
      </w:r>
      <w:r w:rsidRPr="006D0C91">
        <w:rPr>
          <w:rFonts w:hint="eastAsia"/>
          <w:i/>
        </w:rPr>
        <w:t xml:space="preserve"> RA-MOD ---&gt; LuCI Applications </w:t>
      </w:r>
      <w:r w:rsidRPr="006D0C91">
        <w:rPr>
          <w:rFonts w:hint="eastAsia"/>
          <w:i/>
        </w:rPr>
        <w:t>下！</w:t>
      </w:r>
    </w:p>
    <w:p w:rsidR="0065246B" w:rsidRDefault="0065246B" w:rsidP="009A32FB">
      <w:pPr>
        <w:rPr>
          <w:i/>
        </w:rPr>
      </w:pPr>
    </w:p>
    <w:p w:rsidR="0065246B" w:rsidRDefault="0065246B">
      <w:pPr>
        <w:widowControl/>
        <w:jc w:val="left"/>
        <w:rPr>
          <w:i/>
        </w:rPr>
      </w:pPr>
      <w:r>
        <w:rPr>
          <w:i/>
        </w:rPr>
        <w:br w:type="page"/>
      </w:r>
    </w:p>
    <w:p w:rsidR="006D0C91" w:rsidRDefault="006D0C91" w:rsidP="006D0C91">
      <w:pPr>
        <w:pStyle w:val="2"/>
      </w:pPr>
      <w:r>
        <w:rPr>
          <w:rFonts w:hint="eastAsia"/>
        </w:rPr>
        <w:lastRenderedPageBreak/>
        <w:t>添加高速数据支持</w:t>
      </w:r>
      <w:r>
        <w:rPr>
          <w:rFonts w:hint="eastAsia"/>
        </w:rPr>
        <w:t xml:space="preserve"> </w:t>
      </w:r>
    </w:p>
    <w:p w:rsidR="006D0C91" w:rsidRPr="006D0C91" w:rsidRDefault="006D0C91" w:rsidP="00695F3B">
      <w:pPr>
        <w:ind w:leftChars="202" w:left="424"/>
        <w:jc w:val="left"/>
        <w:rPr>
          <w:color w:val="0070C0"/>
        </w:rPr>
      </w:pPr>
      <w:r>
        <w:t xml:space="preserve">Kernel modules  ---&gt; Block Device ---&gt; &lt;*&gt; kmod-block2mtd </w:t>
      </w:r>
    </w:p>
    <w:p w:rsidR="006D0C91" w:rsidRDefault="006D0C91" w:rsidP="00695F3B">
      <w:pPr>
        <w:ind w:leftChars="202" w:left="424"/>
        <w:jc w:val="left"/>
      </w:pPr>
      <w:r w:rsidRPr="006D0C91">
        <w:rPr>
          <w:color w:val="0070C0"/>
        </w:rPr>
        <w:t>Kernel modules</w:t>
      </w:r>
      <w:r>
        <w:t xml:space="preserve">  ---&gt; Block Device ---&gt; &lt;*&gt; kmod-scsi-core  </w:t>
      </w:r>
    </w:p>
    <w:p w:rsidR="006D0C91" w:rsidRDefault="006D0C91" w:rsidP="00695F3B">
      <w:pPr>
        <w:ind w:leftChars="202" w:left="424"/>
        <w:jc w:val="left"/>
      </w:pPr>
      <w:r>
        <w:rPr>
          <w:rFonts w:hint="eastAsia"/>
        </w:rPr>
        <w:t xml:space="preserve">Kernel modules  ---&gt; Block Device ---&gt; &lt;*&gt; kmod-scsi-generic  </w:t>
      </w:r>
      <w:r>
        <w:rPr>
          <w:rFonts w:hint="eastAsia"/>
        </w:rPr>
        <w:t>（</w:t>
      </w:r>
      <w:r>
        <w:rPr>
          <w:rFonts w:hint="eastAsia"/>
        </w:rPr>
        <w:t xml:space="preserve">usb </w:t>
      </w:r>
      <w:r>
        <w:rPr>
          <w:rFonts w:hint="eastAsia"/>
        </w:rPr>
        <w:t>转</w:t>
      </w:r>
      <w:r>
        <w:rPr>
          <w:rFonts w:hint="eastAsia"/>
        </w:rPr>
        <w:t xml:space="preserve">IDE </w:t>
      </w:r>
      <w:r>
        <w:rPr>
          <w:rFonts w:hint="eastAsia"/>
        </w:rPr>
        <w:t>，</w:t>
      </w:r>
      <w:r>
        <w:rPr>
          <w:rFonts w:hint="eastAsia"/>
        </w:rPr>
        <w:t>SATA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6D0C91" w:rsidRDefault="006D0C91" w:rsidP="006D0C91">
      <w:pPr>
        <w:pStyle w:val="2"/>
      </w:pPr>
      <w:r>
        <w:rPr>
          <w:rFonts w:hint="eastAsia"/>
        </w:rPr>
        <w:t>添加硬盘格式支持</w:t>
      </w:r>
      <w:r>
        <w:rPr>
          <w:rFonts w:hint="eastAsia"/>
        </w:rPr>
        <w:t xml:space="preserve"> </w:t>
      </w:r>
    </w:p>
    <w:p w:rsidR="006D0C91" w:rsidRPr="006D0C91" w:rsidRDefault="006D0C91" w:rsidP="00695F3B">
      <w:pPr>
        <w:ind w:leftChars="202" w:left="424"/>
        <w:jc w:val="left"/>
        <w:rPr>
          <w:color w:val="0070C0"/>
        </w:rPr>
      </w:pPr>
      <w:r>
        <w:rPr>
          <w:rFonts w:hint="eastAsia"/>
        </w:rPr>
        <w:t xml:space="preserve">Kernel modules ---&gt; Filesystems ---&gt; &lt;*&gt; kmod-fs-ext4 </w:t>
      </w:r>
    </w:p>
    <w:p w:rsidR="006D0C91" w:rsidRPr="006D0C91" w:rsidRDefault="006D0C91" w:rsidP="00695F3B">
      <w:pPr>
        <w:ind w:leftChars="202" w:left="424"/>
        <w:jc w:val="left"/>
        <w:rPr>
          <w:color w:val="0070C0"/>
        </w:rPr>
      </w:pPr>
      <w:r w:rsidRPr="006D0C91">
        <w:rPr>
          <w:rFonts w:hint="eastAsia"/>
          <w:color w:val="0070C0"/>
        </w:rPr>
        <w:t>Kernel modules</w:t>
      </w:r>
      <w:r>
        <w:rPr>
          <w:rFonts w:hint="eastAsia"/>
        </w:rPr>
        <w:t xml:space="preserve"> ---&gt; Filesystems ---&gt; &lt;*&gt; kmod-fs-nfs </w:t>
      </w:r>
    </w:p>
    <w:p w:rsidR="006D0C91" w:rsidRPr="006D0C91" w:rsidRDefault="006D0C91" w:rsidP="00695F3B">
      <w:pPr>
        <w:ind w:leftChars="202" w:left="424"/>
        <w:jc w:val="left"/>
        <w:rPr>
          <w:color w:val="0070C0"/>
        </w:rPr>
      </w:pPr>
      <w:r w:rsidRPr="006D0C91">
        <w:rPr>
          <w:rFonts w:hint="eastAsia"/>
          <w:color w:val="0070C0"/>
        </w:rPr>
        <w:t>Kernel modules</w:t>
      </w:r>
      <w:r>
        <w:rPr>
          <w:rFonts w:hint="eastAsia"/>
        </w:rPr>
        <w:t xml:space="preserve"> ---&gt; Filesystems ---&gt; &lt;*&gt; kmod-fs-nfs-common </w:t>
      </w:r>
    </w:p>
    <w:p w:rsidR="006D0C91" w:rsidRPr="006D0C91" w:rsidRDefault="006D0C91" w:rsidP="00695F3B">
      <w:pPr>
        <w:ind w:leftChars="202" w:left="424"/>
        <w:jc w:val="left"/>
        <w:rPr>
          <w:color w:val="0070C0"/>
        </w:rPr>
      </w:pPr>
      <w:r w:rsidRPr="006D0C91">
        <w:rPr>
          <w:rFonts w:hint="eastAsia"/>
          <w:color w:val="0070C0"/>
        </w:rPr>
        <w:t>Kernel modules</w:t>
      </w:r>
      <w:r>
        <w:rPr>
          <w:rFonts w:hint="eastAsia"/>
        </w:rPr>
        <w:t xml:space="preserve"> ---&gt; Filesystems ---&gt; &lt;*&gt; kmod-fs-ntfs (</w:t>
      </w:r>
      <w:r>
        <w:rPr>
          <w:rFonts w:hint="eastAsia"/>
        </w:rPr>
        <w:t>只读</w:t>
      </w:r>
      <w:r>
        <w:rPr>
          <w:rFonts w:hint="eastAsia"/>
        </w:rPr>
        <w:t xml:space="preserve">) </w:t>
      </w:r>
    </w:p>
    <w:p w:rsidR="006D0C91" w:rsidRPr="006D0C91" w:rsidRDefault="006D0C91" w:rsidP="00695F3B">
      <w:pPr>
        <w:ind w:leftChars="202" w:left="424"/>
        <w:jc w:val="left"/>
        <w:rPr>
          <w:color w:val="0070C0"/>
        </w:rPr>
      </w:pPr>
      <w:r w:rsidRPr="006D0C91">
        <w:rPr>
          <w:rFonts w:hint="eastAsia"/>
          <w:color w:val="0070C0"/>
        </w:rPr>
        <w:t>Kernel modules</w:t>
      </w:r>
      <w:r>
        <w:rPr>
          <w:rFonts w:hint="eastAsia"/>
        </w:rPr>
        <w:t xml:space="preserve"> ---&gt; Filesystem</w:t>
      </w:r>
      <w:r>
        <w:t xml:space="preserve">s ---&gt; &lt;*&gt; kmod-fs-vfat </w:t>
      </w:r>
    </w:p>
    <w:p w:rsidR="006D0C91" w:rsidRDefault="006D0C91" w:rsidP="00695F3B">
      <w:pPr>
        <w:ind w:leftChars="202" w:left="424"/>
        <w:jc w:val="left"/>
      </w:pPr>
      <w:r w:rsidRPr="006D0C91">
        <w:rPr>
          <w:color w:val="0070C0"/>
        </w:rPr>
        <w:t>Kernel modules</w:t>
      </w:r>
      <w:r>
        <w:t xml:space="preserve"> ---&gt; Filesystems ---&gt; &lt;*&gt; kmod-fuse </w:t>
      </w:r>
    </w:p>
    <w:p w:rsidR="006D0C91" w:rsidRDefault="006D0C91" w:rsidP="00695F3B">
      <w:pPr>
        <w:ind w:leftChars="202" w:left="424"/>
        <w:jc w:val="left"/>
      </w:pPr>
      <w:r>
        <w:rPr>
          <w:rFonts w:hint="eastAsia"/>
        </w:rPr>
        <w:t>Utilities  ---&gt;Filesystem  ---&gt; &lt;*&gt; ntfs-3g (</w:t>
      </w:r>
      <w:r>
        <w:rPr>
          <w:rFonts w:hint="eastAsia"/>
        </w:rPr>
        <w:t>比</w:t>
      </w:r>
      <w:r>
        <w:rPr>
          <w:rFonts w:hint="eastAsia"/>
        </w:rPr>
        <w:t>ntfs</w:t>
      </w:r>
      <w:r>
        <w:rPr>
          <w:rFonts w:hint="eastAsia"/>
        </w:rPr>
        <w:t>更好用，但</w:t>
      </w:r>
      <w:r>
        <w:rPr>
          <w:rFonts w:hint="eastAsia"/>
        </w:rPr>
        <w:t>CPU</w:t>
      </w:r>
      <w:r>
        <w:rPr>
          <w:rFonts w:hint="eastAsia"/>
        </w:rPr>
        <w:t>占用略高</w:t>
      </w:r>
      <w:r>
        <w:rPr>
          <w:rFonts w:hint="eastAsia"/>
        </w:rPr>
        <w:t xml:space="preserve">)  </w:t>
      </w:r>
    </w:p>
    <w:p w:rsidR="006D0C91" w:rsidRDefault="006D0C91" w:rsidP="006D0C91">
      <w:pPr>
        <w:pStyle w:val="2"/>
      </w:pPr>
      <w:r>
        <w:rPr>
          <w:rFonts w:hint="eastAsia"/>
        </w:rPr>
        <w:t>添加编码</w:t>
      </w:r>
      <w:r>
        <w:rPr>
          <w:rFonts w:hint="eastAsia"/>
        </w:rPr>
        <w:t xml:space="preserve"> </w:t>
      </w:r>
    </w:p>
    <w:p w:rsidR="006D0C91" w:rsidRDefault="006D0C91" w:rsidP="00444785">
      <w:pPr>
        <w:ind w:leftChars="202" w:left="424"/>
        <w:jc w:val="left"/>
      </w:pPr>
      <w:r>
        <w:rPr>
          <w:rFonts w:hint="eastAsia"/>
        </w:rPr>
        <w:t xml:space="preserve">Kernel modules ---&gt; Native Language Support ---&gt; &lt;*&gt; kmod-nls-cp437 (FAT-fs </w:t>
      </w:r>
      <w:r>
        <w:rPr>
          <w:rFonts w:hint="eastAsia"/>
        </w:rPr>
        <w:t>文件系统需要</w:t>
      </w:r>
      <w:r>
        <w:rPr>
          <w:rFonts w:hint="eastAsia"/>
        </w:rPr>
        <w:t>cp437</w:t>
      </w:r>
      <w:r>
        <w:rPr>
          <w:rFonts w:hint="eastAsia"/>
        </w:rPr>
        <w:t>支持</w:t>
      </w:r>
      <w:r>
        <w:rPr>
          <w:rFonts w:hint="eastAsia"/>
        </w:rPr>
        <w:t xml:space="preserve">) </w:t>
      </w:r>
    </w:p>
    <w:p w:rsidR="006D0C91" w:rsidRPr="006D0C91" w:rsidRDefault="006D0C91" w:rsidP="00444785">
      <w:pPr>
        <w:ind w:leftChars="202" w:left="424"/>
        <w:jc w:val="left"/>
        <w:rPr>
          <w:color w:val="0070C0"/>
        </w:rPr>
      </w:pPr>
      <w:r>
        <w:t xml:space="preserve">Kernel modules ---&gt; Native Language Support ---&gt; &lt;*&gt; kmod-nls-iso8859-1 </w:t>
      </w:r>
    </w:p>
    <w:p w:rsidR="006D0C91" w:rsidRPr="006D0C91" w:rsidRDefault="006D0C91" w:rsidP="00444785">
      <w:pPr>
        <w:ind w:leftChars="202" w:left="424"/>
        <w:jc w:val="left"/>
        <w:rPr>
          <w:color w:val="0070C0"/>
        </w:rPr>
      </w:pPr>
      <w:r w:rsidRPr="006D0C91">
        <w:rPr>
          <w:color w:val="0070C0"/>
        </w:rPr>
        <w:t xml:space="preserve">Kernel </w:t>
      </w:r>
      <w:r w:rsidRPr="00444785">
        <w:t>modules</w:t>
      </w:r>
      <w:r>
        <w:t xml:space="preserve"> ---&gt; Native Language Support ---&gt; &lt;*&gt; kmod-nls-cp936 </w:t>
      </w:r>
    </w:p>
    <w:p w:rsidR="006D0C91" w:rsidRDefault="006D0C91" w:rsidP="00444785">
      <w:pPr>
        <w:ind w:leftChars="202" w:left="424"/>
        <w:jc w:val="left"/>
      </w:pPr>
      <w:r w:rsidRPr="006D0C91">
        <w:rPr>
          <w:color w:val="0070C0"/>
        </w:rPr>
        <w:t>Kernel modules</w:t>
      </w:r>
      <w:r>
        <w:t xml:space="preserve"> ---&gt; Native Language Support ---&gt; &lt;*&gt; kmod-nls-utf8  </w:t>
      </w:r>
    </w:p>
    <w:p w:rsidR="006D0C91" w:rsidRDefault="006D0C91" w:rsidP="006D0C91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SD</w:t>
      </w:r>
      <w:r>
        <w:rPr>
          <w:rFonts w:hint="eastAsia"/>
        </w:rPr>
        <w:t>卡支持</w:t>
      </w:r>
      <w:r>
        <w:rPr>
          <w:rFonts w:hint="eastAsia"/>
        </w:rPr>
        <w:t xml:space="preserve"> </w:t>
      </w:r>
    </w:p>
    <w:p w:rsidR="006D0C91" w:rsidRPr="00444785" w:rsidRDefault="006D0C91" w:rsidP="00444785">
      <w:pPr>
        <w:ind w:leftChars="202" w:left="424"/>
        <w:jc w:val="left"/>
      </w:pPr>
      <w:r>
        <w:t xml:space="preserve">Kernel modules  ---&gt;  Other modules  ---&gt; &lt;*&gt; kmod-mmc  </w:t>
      </w:r>
    </w:p>
    <w:p w:rsidR="006D0C91" w:rsidRPr="00444785" w:rsidRDefault="006D0C91" w:rsidP="00444785">
      <w:pPr>
        <w:ind w:leftChars="202" w:left="424"/>
        <w:jc w:val="left"/>
      </w:pPr>
      <w:r w:rsidRPr="00444785">
        <w:t>Kernel modules</w:t>
      </w:r>
      <w:r>
        <w:t xml:space="preserve">  ---&gt;  Other modules  ---&gt; &lt;*&gt; kmod-sdhci  </w:t>
      </w:r>
    </w:p>
    <w:p w:rsidR="006D0C91" w:rsidRDefault="006D0C91" w:rsidP="00444785">
      <w:pPr>
        <w:ind w:leftChars="202" w:left="424"/>
        <w:jc w:val="left"/>
      </w:pPr>
      <w:r w:rsidRPr="00444785">
        <w:t xml:space="preserve">Kernel </w:t>
      </w:r>
      <w:r w:rsidRPr="006D0C91">
        <w:rPr>
          <w:color w:val="0070C0"/>
        </w:rPr>
        <w:t>modules</w:t>
      </w:r>
      <w:r>
        <w:t xml:space="preserve">  ---&gt;  Other modules  ---&gt; &lt;*&gt; kmod-sdhci-mt7620  </w:t>
      </w:r>
    </w:p>
    <w:p w:rsidR="006D0C91" w:rsidRDefault="006D0C91" w:rsidP="006D0C91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USB</w:t>
      </w:r>
      <w:r>
        <w:rPr>
          <w:rFonts w:hint="eastAsia"/>
        </w:rPr>
        <w:t>扩展支持</w:t>
      </w:r>
      <w:r>
        <w:rPr>
          <w:rFonts w:hint="eastAsia"/>
        </w:rPr>
        <w:t xml:space="preserve"> </w:t>
      </w:r>
    </w:p>
    <w:p w:rsidR="00BC45A3" w:rsidRDefault="006D0C91" w:rsidP="00444785">
      <w:pPr>
        <w:ind w:leftChars="202" w:left="424"/>
        <w:jc w:val="left"/>
      </w:pPr>
      <w:r>
        <w:rPr>
          <w:rFonts w:hint="eastAsia"/>
        </w:rPr>
        <w:t xml:space="preserve">Base system  ---&gt; &lt;*&gt; block-mount                               </w:t>
      </w:r>
      <w:r>
        <w:rPr>
          <w:rFonts w:hint="eastAsia"/>
        </w:rPr>
        <w:t>添加</w:t>
      </w:r>
      <w:r>
        <w:rPr>
          <w:rFonts w:hint="eastAsia"/>
        </w:rPr>
        <w:t>USB</w:t>
      </w:r>
      <w:r>
        <w:rPr>
          <w:rFonts w:hint="eastAsia"/>
        </w:rPr>
        <w:t>挂载</w:t>
      </w:r>
      <w:r>
        <w:rPr>
          <w:rFonts w:hint="eastAsia"/>
        </w:rPr>
        <w:t xml:space="preserve"> </w:t>
      </w:r>
    </w:p>
    <w:p w:rsidR="00BC45A3" w:rsidRDefault="006D0C91" w:rsidP="00444785">
      <w:pPr>
        <w:ind w:leftChars="202" w:left="424"/>
        <w:jc w:val="left"/>
      </w:pPr>
      <w:r>
        <w:rPr>
          <w:rFonts w:hint="eastAsia"/>
        </w:rPr>
        <w:t xml:space="preserve">Base system  ---&gt; &lt;*&gt; librt    (libpthread </w:t>
      </w:r>
      <w:r>
        <w:rPr>
          <w:rFonts w:hint="eastAsia"/>
        </w:rPr>
        <w:t>会自动联动选中</w:t>
      </w:r>
      <w:r>
        <w:rPr>
          <w:rFonts w:hint="eastAsia"/>
        </w:rPr>
        <w:t xml:space="preserve">)         </w:t>
      </w:r>
      <w:r>
        <w:rPr>
          <w:rFonts w:hint="eastAsia"/>
        </w:rPr>
        <w:t>添加</w:t>
      </w:r>
      <w:r>
        <w:rPr>
          <w:rFonts w:hint="eastAsia"/>
        </w:rPr>
        <w:t>USB</w:t>
      </w:r>
      <w:r>
        <w:rPr>
          <w:rFonts w:hint="eastAsia"/>
        </w:rPr>
        <w:t>挂载</w:t>
      </w:r>
      <w:r>
        <w:rPr>
          <w:rFonts w:hint="eastAsia"/>
        </w:rPr>
        <w:t xml:space="preserve"> </w:t>
      </w:r>
    </w:p>
    <w:p w:rsidR="006D0C91" w:rsidRDefault="006D0C91" w:rsidP="00444785">
      <w:pPr>
        <w:ind w:leftChars="202" w:left="4099" w:hangingChars="1750" w:hanging="3675"/>
        <w:jc w:val="left"/>
      </w:pPr>
      <w:r>
        <w:rPr>
          <w:rFonts w:hint="eastAsia"/>
        </w:rPr>
        <w:t>Kernel modules  ---&gt; USB Support  ---&gt;  &lt;*&gt; kmod-usb-hid</w:t>
      </w:r>
      <w:r w:rsidR="00BC45A3"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usb</w:t>
      </w:r>
      <w:r>
        <w:rPr>
          <w:rFonts w:hint="eastAsia"/>
        </w:rPr>
        <w:t>键盘鼠标支持）</w:t>
      </w:r>
      <w:r>
        <w:rPr>
          <w:rFonts w:hint="eastAsia"/>
        </w:rPr>
        <w:t xml:space="preserve">                        </w:t>
      </w:r>
      <w:r>
        <w:t xml:space="preserve">            &lt;*&gt; kmod-usb-ohci </w:t>
      </w:r>
    </w:p>
    <w:p w:rsidR="006D0C91" w:rsidRDefault="006D0C91" w:rsidP="00444785">
      <w:pPr>
        <w:ind w:leftChars="1750" w:left="3675" w:firstLineChars="200" w:firstLine="420"/>
        <w:jc w:val="left"/>
      </w:pPr>
      <w:r>
        <w:rPr>
          <w:rFonts w:hint="eastAsia"/>
        </w:rPr>
        <w:t xml:space="preserve">&lt;*&gt; kmod-usb-storage </w:t>
      </w:r>
      <w:r w:rsidR="00BC45A3">
        <w:t xml:space="preserve">     </w:t>
      </w:r>
      <w:r>
        <w:rPr>
          <w:rFonts w:hint="eastAsia"/>
        </w:rPr>
        <w:t xml:space="preserve"> (usb storage </w:t>
      </w:r>
      <w:r>
        <w:rPr>
          <w:rFonts w:hint="eastAsia"/>
        </w:rPr>
        <w:t>驱动</w:t>
      </w:r>
      <w:r>
        <w:rPr>
          <w:rFonts w:hint="eastAsia"/>
        </w:rPr>
        <w:t xml:space="preserve">)  </w:t>
      </w:r>
    </w:p>
    <w:p w:rsidR="00BC45A3" w:rsidRDefault="006D0C91" w:rsidP="00444785">
      <w:pPr>
        <w:ind w:leftChars="1957" w:left="4110" w:firstLine="1"/>
        <w:jc w:val="left"/>
      </w:pPr>
      <w:r>
        <w:rPr>
          <w:rFonts w:hint="eastAsia"/>
        </w:rPr>
        <w:t xml:space="preserve">&lt;*&gt; kmod-usb-storage-extras  </w:t>
      </w:r>
      <w:r w:rsidR="00444785">
        <w:rPr>
          <w:rFonts w:hint="eastAsia"/>
        </w:rPr>
        <w:t xml:space="preserve">                              </w:t>
      </w:r>
      <w:r>
        <w:rPr>
          <w:rFonts w:hint="eastAsia"/>
        </w:rPr>
        <w:t>&lt;*&gt; kmod-usb-uhci</w:t>
      </w:r>
      <w:r w:rsidR="00BC45A3">
        <w:t xml:space="preserve">          </w:t>
      </w:r>
      <w:r>
        <w:rPr>
          <w:rFonts w:hint="eastAsia"/>
        </w:rPr>
        <w:t xml:space="preserve">(usb 1.1 </w:t>
      </w:r>
      <w:r>
        <w:rPr>
          <w:rFonts w:hint="eastAsia"/>
        </w:rPr>
        <w:t>驱动</w:t>
      </w:r>
      <w:r>
        <w:rPr>
          <w:rFonts w:hint="eastAsia"/>
        </w:rPr>
        <w:t>)                                  &lt;*&gt; kmod-usb2</w:t>
      </w:r>
    </w:p>
    <w:p w:rsidR="006D0C91" w:rsidRDefault="006D0C91" w:rsidP="00444785">
      <w:pPr>
        <w:ind w:firstLineChars="1950" w:firstLine="4095"/>
        <w:jc w:val="left"/>
      </w:pPr>
      <w:r>
        <w:rPr>
          <w:rFonts w:hint="eastAsia"/>
        </w:rPr>
        <w:t xml:space="preserve">&lt;*&gt; kmod-usb3  </w:t>
      </w:r>
    </w:p>
    <w:p w:rsidR="006D0C91" w:rsidRDefault="006D0C91" w:rsidP="007F5780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USB</w:t>
      </w:r>
      <w:r>
        <w:rPr>
          <w:rFonts w:hint="eastAsia"/>
        </w:rPr>
        <w:t>转串口驱动</w:t>
      </w:r>
      <w:r>
        <w:rPr>
          <w:rFonts w:hint="eastAsia"/>
        </w:rPr>
        <w:t xml:space="preserve"> </w:t>
      </w:r>
    </w:p>
    <w:p w:rsidR="006D0C91" w:rsidRPr="006D0C91" w:rsidRDefault="006D0C91" w:rsidP="00306F13">
      <w:pPr>
        <w:ind w:leftChars="270" w:left="567"/>
        <w:jc w:val="left"/>
        <w:rPr>
          <w:color w:val="0070C0"/>
        </w:rPr>
      </w:pPr>
      <w:r>
        <w:rPr>
          <w:rFonts w:hint="eastAsia"/>
        </w:rPr>
        <w:t xml:space="preserve">Kernel modules  ---&gt; USB Support  ---&gt; &lt;*&gt; kmod-usb-acm </w:t>
      </w:r>
      <w:r w:rsidR="007F5780">
        <w:tab/>
      </w:r>
      <w:r w:rsidR="007F5780">
        <w:tab/>
      </w:r>
      <w:r>
        <w:rPr>
          <w:rFonts w:hint="eastAsia"/>
        </w:rPr>
        <w:t>(Lanuchpad ,Arduino UNO</w:t>
      </w:r>
      <w:r>
        <w:rPr>
          <w:rFonts w:hint="eastAsia"/>
        </w:rPr>
        <w:t>驱动</w:t>
      </w:r>
      <w:r>
        <w:rPr>
          <w:rFonts w:hint="eastAsia"/>
        </w:rPr>
        <w:t xml:space="preserve">) </w:t>
      </w:r>
    </w:p>
    <w:p w:rsidR="007F5780" w:rsidRDefault="006D0C91" w:rsidP="00306F13">
      <w:pPr>
        <w:ind w:leftChars="270" w:left="567"/>
        <w:jc w:val="left"/>
      </w:pPr>
      <w:r w:rsidRPr="006D0C91">
        <w:rPr>
          <w:rFonts w:hint="eastAsia"/>
          <w:color w:val="0070C0"/>
        </w:rPr>
        <w:t>Kernel modules</w:t>
      </w:r>
      <w:r>
        <w:rPr>
          <w:rFonts w:hint="eastAsia"/>
        </w:rPr>
        <w:t xml:space="preserve">  ---&gt; USB Support  ---&gt; &lt;*&gt; kmod-usb-serial</w:t>
      </w:r>
    </w:p>
    <w:p w:rsidR="007F5780" w:rsidRDefault="006D0C91" w:rsidP="00306F13">
      <w:pPr>
        <w:ind w:leftChars="270" w:left="567"/>
        <w:jc w:val="left"/>
      </w:pPr>
      <w:r>
        <w:rPr>
          <w:rFonts w:hint="eastAsia"/>
        </w:rPr>
        <w:t xml:space="preserve">                                 &lt;*&gt; kmod-usb-serial-ch341</w:t>
      </w:r>
    </w:p>
    <w:p w:rsidR="007F5780" w:rsidRDefault="006D0C91" w:rsidP="00306F13">
      <w:pPr>
        <w:ind w:leftChars="270" w:left="567"/>
        <w:jc w:val="left"/>
      </w:pPr>
      <w:r>
        <w:rPr>
          <w:rFonts w:hint="eastAsia"/>
        </w:rPr>
        <w:t xml:space="preserve">                                 &lt;*&gt; kmod-usb-serial-cp</w:t>
      </w:r>
      <w:r>
        <w:t>210x</w:t>
      </w:r>
    </w:p>
    <w:p w:rsidR="006D0C91" w:rsidRPr="006D0C91" w:rsidRDefault="006D0C91" w:rsidP="00306F13">
      <w:pPr>
        <w:ind w:leftChars="270" w:left="567"/>
        <w:jc w:val="left"/>
        <w:rPr>
          <w:color w:val="0070C0"/>
        </w:rPr>
      </w:pPr>
      <w:r>
        <w:t xml:space="preserve">                                 &lt;*&gt; kmod-usb-serial-ftdi </w:t>
      </w:r>
    </w:p>
    <w:p w:rsidR="006D0C91" w:rsidRDefault="006D0C91" w:rsidP="00306F13">
      <w:pPr>
        <w:ind w:leftChars="270" w:left="567"/>
        <w:jc w:val="left"/>
      </w:pPr>
      <w:r w:rsidRPr="006D0C91">
        <w:rPr>
          <w:color w:val="0070C0"/>
        </w:rPr>
        <w:t>Kernel modules</w:t>
      </w:r>
      <w:r>
        <w:t xml:space="preserve">  ---&gt; USB Support  ---&gt; &lt;*&gt; kmod-usb-serial-pl2303</w:t>
      </w:r>
    </w:p>
    <w:p w:rsidR="00FD31BA" w:rsidRDefault="00FD31BA" w:rsidP="00FD31BA">
      <w:pPr>
        <w:pStyle w:val="2"/>
      </w:pPr>
      <w:r>
        <w:rPr>
          <w:rFonts w:hint="eastAsia"/>
        </w:rPr>
        <w:t>添加打印驱动</w:t>
      </w:r>
      <w:r>
        <w:rPr>
          <w:rFonts w:hint="eastAsia"/>
        </w:rPr>
        <w:t xml:space="preserve"> </w:t>
      </w:r>
    </w:p>
    <w:p w:rsidR="00FD31BA" w:rsidRDefault="00FD31BA" w:rsidP="00306F13">
      <w:pPr>
        <w:ind w:leftChars="202" w:left="424"/>
        <w:jc w:val="left"/>
      </w:pPr>
      <w:r>
        <w:rPr>
          <w:rFonts w:hint="eastAsia"/>
        </w:rPr>
        <w:t>Kernel modules  ---&gt; USB Support  ---&gt; &lt;*&gt; kmod-usb-printer</w:t>
      </w:r>
      <w:r>
        <w:tab/>
      </w:r>
      <w:r>
        <w:rPr>
          <w:rFonts w:hint="eastAsia"/>
        </w:rPr>
        <w:t>（驱动有点大，小容量</w:t>
      </w:r>
      <w:r>
        <w:rPr>
          <w:rFonts w:hint="eastAsia"/>
        </w:rPr>
        <w:t>rom</w:t>
      </w:r>
      <w:r>
        <w:rPr>
          <w:rFonts w:hint="eastAsia"/>
        </w:rPr>
        <w:t>不建议选</w:t>
      </w:r>
      <w:r>
        <w:rPr>
          <w:rFonts w:hint="eastAsia"/>
        </w:rPr>
        <w:t xml:space="preserve">)  </w:t>
      </w:r>
    </w:p>
    <w:p w:rsidR="0065246B" w:rsidRDefault="0065246B" w:rsidP="00FD31BA">
      <w:pPr>
        <w:jc w:val="left"/>
      </w:pPr>
    </w:p>
    <w:p w:rsidR="0065246B" w:rsidRDefault="0065246B">
      <w:pPr>
        <w:widowControl/>
        <w:jc w:val="left"/>
      </w:pPr>
      <w:r>
        <w:br w:type="page"/>
      </w:r>
    </w:p>
    <w:p w:rsidR="00FD31BA" w:rsidRDefault="00FD31BA" w:rsidP="00FD31BA">
      <w:pPr>
        <w:pStyle w:val="2"/>
      </w:pPr>
      <w:r>
        <w:rPr>
          <w:rFonts w:hint="eastAsia"/>
        </w:rPr>
        <w:lastRenderedPageBreak/>
        <w:t>添加网络配置</w:t>
      </w:r>
      <w:r>
        <w:rPr>
          <w:rFonts w:hint="eastAsia"/>
        </w:rPr>
        <w:t xml:space="preserve"> </w:t>
      </w:r>
    </w:p>
    <w:p w:rsidR="00FD31BA" w:rsidRDefault="00FD31BA" w:rsidP="00041178">
      <w:pPr>
        <w:ind w:leftChars="135" w:left="283"/>
        <w:jc w:val="left"/>
      </w:pPr>
      <w:r>
        <w:rPr>
          <w:rFonts w:hint="eastAsia"/>
        </w:rPr>
        <w:t xml:space="preserve">Network  ---&gt;  SSH  ---&gt; &lt;*&gt; openssh-client </w:t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SSH</w:t>
      </w:r>
      <w:r>
        <w:rPr>
          <w:rFonts w:hint="eastAsia"/>
        </w:rPr>
        <w:t>客户端）</w:t>
      </w:r>
      <w:r>
        <w:rPr>
          <w:rFonts w:hint="eastAsia"/>
        </w:rPr>
        <w:t xml:space="preserve"> </w:t>
      </w:r>
    </w:p>
    <w:p w:rsidR="00FD31BA" w:rsidRDefault="00FD31BA" w:rsidP="00041178">
      <w:pPr>
        <w:ind w:leftChars="135" w:left="283"/>
        <w:jc w:val="left"/>
      </w:pPr>
      <w:r>
        <w:rPr>
          <w:rFonts w:hint="eastAsia"/>
        </w:rPr>
        <w:t xml:space="preserve">Network  ---&gt; &lt;*&gt; ppp-mod-pppoe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PPPOE</w:t>
      </w:r>
      <w:r>
        <w:rPr>
          <w:rFonts w:hint="eastAsia"/>
        </w:rPr>
        <w:t>拨号模式）</w:t>
      </w:r>
      <w:r>
        <w:rPr>
          <w:rFonts w:hint="eastAsia"/>
        </w:rPr>
        <w:t xml:space="preserve"> </w:t>
      </w:r>
    </w:p>
    <w:p w:rsidR="00FD31BA" w:rsidRDefault="00FD31BA" w:rsidP="00041178">
      <w:pPr>
        <w:ind w:leftChars="135" w:left="283"/>
        <w:jc w:val="left"/>
      </w:pPr>
      <w:r>
        <w:rPr>
          <w:rFonts w:hint="eastAsia"/>
        </w:rPr>
        <w:t xml:space="preserve">Network  ---&gt; &lt;*&gt; ppp-mod-pptp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VPN</w:t>
      </w:r>
      <w:r>
        <w:rPr>
          <w:rFonts w:hint="eastAsia"/>
        </w:rPr>
        <w:t>客户端）</w:t>
      </w:r>
      <w:r>
        <w:rPr>
          <w:rFonts w:hint="eastAsia"/>
        </w:rPr>
        <w:t xml:space="preserve"> </w:t>
      </w:r>
    </w:p>
    <w:p w:rsidR="00FD31BA" w:rsidRDefault="00FD31BA" w:rsidP="00041178">
      <w:pPr>
        <w:ind w:leftChars="135" w:left="283"/>
        <w:jc w:val="left"/>
      </w:pPr>
      <w:r>
        <w:rPr>
          <w:rFonts w:hint="eastAsia"/>
        </w:rPr>
        <w:t xml:space="preserve">Network ---&gt; &lt;*&gt; wpad </w:t>
      </w:r>
      <w:r>
        <w:tab/>
      </w:r>
      <w:r>
        <w:rPr>
          <w:rFonts w:hint="eastAsia"/>
        </w:rPr>
        <w:t>(</w:t>
      </w:r>
      <w:r>
        <w:rPr>
          <w:rFonts w:hint="eastAsia"/>
        </w:rPr>
        <w:t>为</w:t>
      </w:r>
      <w:r>
        <w:rPr>
          <w:rFonts w:hint="eastAsia"/>
        </w:rPr>
        <w:t>hostapd</w:t>
      </w:r>
      <w:r>
        <w:rPr>
          <w:rFonts w:hint="eastAsia"/>
        </w:rPr>
        <w:t>和</w:t>
      </w:r>
      <w:r>
        <w:rPr>
          <w:rFonts w:hint="eastAsia"/>
        </w:rPr>
        <w:t>wpa-supplicant</w:t>
      </w:r>
      <w:r>
        <w:rPr>
          <w:rFonts w:hint="eastAsia"/>
        </w:rPr>
        <w:t>的集合，支持</w:t>
      </w:r>
      <w:r>
        <w:rPr>
          <w:rFonts w:hint="eastAsia"/>
        </w:rPr>
        <w:t>802.1x</w:t>
      </w:r>
      <w:r>
        <w:rPr>
          <w:rFonts w:hint="eastAsia"/>
        </w:rPr>
        <w:t>认证，替换</w:t>
      </w:r>
      <w:r>
        <w:rPr>
          <w:rFonts w:hint="eastAsia"/>
        </w:rPr>
        <w:t xml:space="preserve"> wpad-mini) </w:t>
      </w:r>
    </w:p>
    <w:p w:rsidR="00FD31BA" w:rsidRDefault="00FD31BA" w:rsidP="00041178">
      <w:pPr>
        <w:ind w:leftChars="135" w:left="283"/>
        <w:jc w:val="left"/>
      </w:pPr>
      <w:r>
        <w:rPr>
          <w:rFonts w:hint="eastAsia"/>
        </w:rPr>
        <w:t xml:space="preserve">Kernel modules  ---&gt; Network Devices ---&gt; &lt;*&gt; Kmod-vmxnet3  </w:t>
      </w:r>
      <w:r>
        <w:tab/>
      </w:r>
      <w:r>
        <w:rPr>
          <w:rFonts w:hint="eastAsia"/>
        </w:rPr>
        <w:t xml:space="preserve">(x86_vmware </w:t>
      </w:r>
      <w:r>
        <w:rPr>
          <w:rFonts w:hint="eastAsia"/>
        </w:rPr>
        <w:t>网卡驱动</w:t>
      </w:r>
      <w:r>
        <w:rPr>
          <w:rFonts w:hint="eastAsia"/>
        </w:rPr>
        <w:t xml:space="preserve">) </w:t>
      </w:r>
    </w:p>
    <w:p w:rsidR="00FD31BA" w:rsidRDefault="00FD31BA" w:rsidP="00041178">
      <w:pPr>
        <w:ind w:leftChars="135" w:left="283"/>
        <w:jc w:val="left"/>
      </w:pPr>
      <w:r>
        <w:rPr>
          <w:rFonts w:hint="eastAsia"/>
        </w:rPr>
        <w:t xml:space="preserve">Kernel modules  ---&gt; Network Devices ---&gt; &lt;*&gt; Kmod-pcnet32  </w:t>
      </w:r>
      <w:r>
        <w:tab/>
      </w:r>
      <w:r>
        <w:rPr>
          <w:rFonts w:hint="eastAsia"/>
        </w:rPr>
        <w:t xml:space="preserve">(x86_vmware </w:t>
      </w:r>
      <w:r>
        <w:rPr>
          <w:rFonts w:hint="eastAsia"/>
        </w:rPr>
        <w:t>网卡驱动</w:t>
      </w:r>
      <w:r>
        <w:rPr>
          <w:rFonts w:hint="eastAsia"/>
        </w:rPr>
        <w:t xml:space="preserve">)  </w:t>
      </w:r>
    </w:p>
    <w:p w:rsidR="00FD31BA" w:rsidRDefault="00FD31BA" w:rsidP="00FD31BA">
      <w:pPr>
        <w:pStyle w:val="2"/>
      </w:pPr>
      <w:r>
        <w:rPr>
          <w:rFonts w:hint="eastAsia"/>
        </w:rPr>
        <w:t>添加视频支持</w:t>
      </w:r>
      <w:r>
        <w:rPr>
          <w:rFonts w:hint="eastAsia"/>
        </w:rPr>
        <w:t xml:space="preserve"> </w:t>
      </w:r>
    </w:p>
    <w:p w:rsidR="00827428" w:rsidRDefault="00FD31BA" w:rsidP="00041178">
      <w:pPr>
        <w:ind w:leftChars="135" w:left="283"/>
        <w:jc w:val="left"/>
      </w:pPr>
      <w:r>
        <w:t>Kernel modules  ---&gt; Video Support ---&gt; &lt;*&gt; kmod-video-core</w:t>
      </w:r>
    </w:p>
    <w:p w:rsidR="00827428" w:rsidRDefault="00FD31BA" w:rsidP="00041178">
      <w:pPr>
        <w:ind w:leftChars="135" w:left="283"/>
        <w:jc w:val="left"/>
      </w:pPr>
      <w:r>
        <w:t xml:space="preserve">                                  &lt;*&gt; kmod-video-uvc </w:t>
      </w:r>
    </w:p>
    <w:p w:rsidR="00FD31BA" w:rsidRDefault="00FD31BA" w:rsidP="00041178">
      <w:pPr>
        <w:ind w:leftChars="135" w:left="283"/>
        <w:jc w:val="left"/>
      </w:pPr>
      <w:r>
        <w:t xml:space="preserve">Multimedia    ---&gt; &lt;*&gt; mjpeg-streamer  </w:t>
      </w:r>
    </w:p>
    <w:p w:rsidR="00FD31BA" w:rsidRDefault="00FD31BA" w:rsidP="00FD31BA">
      <w:pPr>
        <w:pStyle w:val="2"/>
      </w:pPr>
      <w:r>
        <w:rPr>
          <w:rFonts w:hint="eastAsia"/>
        </w:rPr>
        <w:t>添加通讯协议支持</w:t>
      </w:r>
      <w:r>
        <w:rPr>
          <w:rFonts w:hint="eastAsia"/>
        </w:rPr>
        <w:t xml:space="preserve"> </w:t>
      </w:r>
    </w:p>
    <w:p w:rsidR="00FD31BA" w:rsidRDefault="00FD31BA" w:rsidP="00041178">
      <w:pPr>
        <w:ind w:leftChars="135" w:left="283"/>
        <w:jc w:val="left"/>
      </w:pPr>
      <w:r>
        <w:rPr>
          <w:rFonts w:hint="eastAsia"/>
        </w:rPr>
        <w:t xml:space="preserve">Network ---&gt; &lt;*&gt; ser2net </w:t>
      </w:r>
      <w:r w:rsidR="00AD4C0B">
        <w:tab/>
      </w:r>
      <w:r w:rsidR="00AD4C0B">
        <w:tab/>
      </w:r>
      <w:r w:rsidR="00AD4C0B">
        <w:tab/>
      </w:r>
      <w:r w:rsidR="00AD4C0B">
        <w:tab/>
      </w:r>
      <w:r w:rsidR="00AD4C0B">
        <w:tab/>
      </w:r>
      <w:r w:rsidR="00AD4C0B">
        <w:tab/>
      </w:r>
      <w:r>
        <w:rPr>
          <w:rFonts w:hint="eastAsia"/>
        </w:rPr>
        <w:t>用于和单片机通讯</w:t>
      </w:r>
      <w:r>
        <w:rPr>
          <w:rFonts w:hint="eastAsia"/>
        </w:rPr>
        <w:t xml:space="preserve"> </w:t>
      </w:r>
    </w:p>
    <w:p w:rsidR="00FD31BA" w:rsidRDefault="00FD31BA" w:rsidP="00041178">
      <w:pPr>
        <w:ind w:leftChars="135" w:left="283"/>
        <w:jc w:val="left"/>
      </w:pPr>
      <w:r>
        <w:rPr>
          <w:rFonts w:hint="eastAsia"/>
        </w:rPr>
        <w:t xml:space="preserve">Network ---&gt; SSH ---&gt;  &lt;*&gt; openssh-sftp-server  </w:t>
      </w:r>
      <w:r w:rsidR="00AD4C0B">
        <w:tab/>
      </w:r>
      <w:r>
        <w:rPr>
          <w:rFonts w:hint="eastAsia"/>
        </w:rPr>
        <w:t>sftp</w:t>
      </w:r>
      <w:r>
        <w:rPr>
          <w:rFonts w:hint="eastAsia"/>
        </w:rPr>
        <w:t>协议支持，</w:t>
      </w:r>
      <w:r>
        <w:rPr>
          <w:rFonts w:hint="eastAsia"/>
        </w:rPr>
        <w:t>xftp</w:t>
      </w:r>
      <w:r>
        <w:rPr>
          <w:rFonts w:hint="eastAsia"/>
        </w:rPr>
        <w:t>可用，不依赖</w:t>
      </w:r>
      <w:r>
        <w:rPr>
          <w:rFonts w:hint="eastAsia"/>
        </w:rPr>
        <w:t xml:space="preserve"> vsftpd  </w:t>
      </w:r>
    </w:p>
    <w:p w:rsidR="00FD31BA" w:rsidRDefault="00FD31BA" w:rsidP="00FD31BA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BT</w:t>
      </w:r>
      <w:r>
        <w:rPr>
          <w:rFonts w:hint="eastAsia"/>
        </w:rPr>
        <w:t>下载工具</w:t>
      </w:r>
      <w:r>
        <w:rPr>
          <w:rFonts w:hint="eastAsia"/>
        </w:rPr>
        <w:t xml:space="preserve"> </w:t>
      </w:r>
    </w:p>
    <w:p w:rsidR="00AD4C0B" w:rsidRDefault="00FD31BA" w:rsidP="00041178">
      <w:pPr>
        <w:ind w:leftChars="135" w:left="283"/>
        <w:jc w:val="left"/>
      </w:pPr>
      <w:r>
        <w:t xml:space="preserve">Network  ---&gt;BitTorrent  ---&gt; &lt;*&gt; transmission-daemon </w:t>
      </w:r>
    </w:p>
    <w:p w:rsidR="00AD4C0B" w:rsidRDefault="00FD31BA" w:rsidP="00041178">
      <w:pPr>
        <w:ind w:leftChars="135" w:left="283"/>
        <w:jc w:val="left"/>
      </w:pPr>
      <w:r>
        <w:t xml:space="preserve">Network  ---&gt;BitTorrent  ---&gt; &lt;*&gt; transmission-remote </w:t>
      </w:r>
    </w:p>
    <w:p w:rsidR="00FD31BA" w:rsidRDefault="00FD31BA" w:rsidP="00041178">
      <w:pPr>
        <w:ind w:leftChars="135" w:left="283"/>
        <w:jc w:val="left"/>
      </w:pPr>
      <w:r>
        <w:t xml:space="preserve">Network  ---&gt;BitTorrent  ---&gt; &lt;*&gt; transmission-web  </w:t>
      </w:r>
    </w:p>
    <w:p w:rsidR="00FD31BA" w:rsidRDefault="00FD31BA" w:rsidP="00FD31BA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 xml:space="preserve">FTP </w:t>
      </w:r>
    </w:p>
    <w:p w:rsidR="004509D1" w:rsidRDefault="00FD31BA" w:rsidP="00041178">
      <w:pPr>
        <w:ind w:firstLineChars="100" w:firstLine="210"/>
        <w:jc w:val="left"/>
      </w:pPr>
      <w:r>
        <w:rPr>
          <w:rFonts w:hint="eastAsia"/>
        </w:rPr>
        <w:t>Network  ---&gt; File Transfer  ---&gt; &lt;*&gt; vsftpd-pam</w:t>
      </w:r>
      <w:r w:rsidR="004509D1">
        <w:tab/>
      </w:r>
      <w:r>
        <w:rPr>
          <w:rFonts w:hint="eastAsia"/>
        </w:rPr>
        <w:t>（官方源码只有</w:t>
      </w:r>
      <w:r>
        <w:rPr>
          <w:rFonts w:hint="eastAsia"/>
        </w:rPr>
        <w:t xml:space="preserve"> vsftpd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FD31BA" w:rsidRDefault="00FD31BA" w:rsidP="004509D1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pam</w:t>
      </w:r>
      <w:r>
        <w:rPr>
          <w:rFonts w:hint="eastAsia"/>
        </w:rPr>
        <w:t>支持</w:t>
      </w:r>
      <w:r>
        <w:rPr>
          <w:rFonts w:hint="eastAsia"/>
        </w:rPr>
        <w:t xml:space="preserve"> </w:t>
      </w:r>
    </w:p>
    <w:p w:rsidR="004509D1" w:rsidRDefault="00FD31BA" w:rsidP="00041178">
      <w:pPr>
        <w:ind w:leftChars="135" w:left="283"/>
        <w:jc w:val="left"/>
      </w:pPr>
      <w:r>
        <w:t xml:space="preserve">Libraries ---&gt; SSL ---&gt; &lt;*&gt; libopenssl </w:t>
      </w:r>
    </w:p>
    <w:p w:rsidR="004509D1" w:rsidRDefault="00FD31BA" w:rsidP="00041178">
      <w:pPr>
        <w:ind w:leftChars="135" w:left="283"/>
        <w:jc w:val="left"/>
      </w:pPr>
      <w:r>
        <w:t xml:space="preserve">Libraries ---&gt; &lt;*&gt; libdb47 </w:t>
      </w:r>
    </w:p>
    <w:p w:rsidR="004509D1" w:rsidRDefault="00FD31BA" w:rsidP="00041178">
      <w:pPr>
        <w:ind w:leftChars="135" w:left="283"/>
        <w:jc w:val="left"/>
      </w:pPr>
      <w:r>
        <w:t xml:space="preserve">Libraries ---&gt; &lt;*&gt; libpam-db </w:t>
      </w:r>
    </w:p>
    <w:p w:rsidR="00FD31BA" w:rsidRDefault="00380416" w:rsidP="00041178">
      <w:pPr>
        <w:ind w:leftChars="135" w:left="283"/>
        <w:jc w:val="left"/>
      </w:pPr>
      <w:r>
        <w:t xml:space="preserve">Utilities  ---&gt; &lt;*&gt; db47-utils </w:t>
      </w:r>
    </w:p>
    <w:p w:rsidR="004509D1" w:rsidRDefault="00FD31BA" w:rsidP="004509D1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lsusb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4509D1" w:rsidRDefault="00FD31BA" w:rsidP="00041178">
      <w:pPr>
        <w:ind w:leftChars="135" w:left="283"/>
        <w:jc w:val="left"/>
      </w:pPr>
      <w:r>
        <w:rPr>
          <w:rFonts w:hint="eastAsia"/>
        </w:rPr>
        <w:t xml:space="preserve">Utilities  ---&gt; &lt;*&gt; usbutils </w:t>
      </w:r>
    </w:p>
    <w:p w:rsidR="00FD31BA" w:rsidRDefault="00FD31BA" w:rsidP="00041178">
      <w:pPr>
        <w:ind w:leftChars="135" w:left="283"/>
        <w:jc w:val="left"/>
      </w:pPr>
      <w:r>
        <w:rPr>
          <w:rFonts w:hint="eastAsia"/>
        </w:rPr>
        <w:t xml:space="preserve">Libraries ---&gt; &lt;*&gt; libusb-1.0  </w:t>
      </w:r>
    </w:p>
    <w:p w:rsidR="00FD31BA" w:rsidRDefault="00FD31BA" w:rsidP="00380416">
      <w:pPr>
        <w:pStyle w:val="2"/>
      </w:pPr>
      <w:r>
        <w:rPr>
          <w:rFonts w:hint="eastAsia"/>
        </w:rPr>
        <w:t>添加无线网卡驱动</w:t>
      </w:r>
      <w:r>
        <w:rPr>
          <w:rFonts w:hint="eastAsia"/>
        </w:rPr>
        <w:t xml:space="preserve"> </w:t>
      </w:r>
    </w:p>
    <w:p w:rsidR="00FD31BA" w:rsidRDefault="00FD31BA" w:rsidP="00041178">
      <w:pPr>
        <w:ind w:leftChars="135" w:left="283"/>
        <w:jc w:val="left"/>
      </w:pPr>
      <w:r>
        <w:t xml:space="preserve">Kernel modules ---&gt; Wireless Drivers ---&gt; &lt;*&gt; kmod-lib80211 </w:t>
      </w:r>
    </w:p>
    <w:p w:rsidR="00380416" w:rsidRDefault="00FD31BA" w:rsidP="00041178">
      <w:pPr>
        <w:ind w:leftChars="135" w:left="283"/>
        <w:jc w:val="left"/>
      </w:pPr>
      <w:r>
        <w:rPr>
          <w:rFonts w:hint="eastAsia"/>
        </w:rPr>
        <w:t>Kernel modules ---&gt; Wireless Drivers ---&gt; &lt;*&gt; kmod-rt2800-usb</w:t>
      </w:r>
      <w:r w:rsidR="00380416">
        <w:tab/>
      </w:r>
      <w:r w:rsidR="00380416">
        <w:tab/>
      </w:r>
      <w:r>
        <w:rPr>
          <w:rFonts w:hint="eastAsia"/>
        </w:rPr>
        <w:t>(3070</w:t>
      </w:r>
      <w:r>
        <w:rPr>
          <w:rFonts w:hint="eastAsia"/>
        </w:rPr>
        <w:t>支持</w:t>
      </w:r>
      <w:r>
        <w:rPr>
          <w:rFonts w:hint="eastAsia"/>
        </w:rPr>
        <w:t xml:space="preserve">) </w:t>
      </w:r>
    </w:p>
    <w:p w:rsidR="00380416" w:rsidRDefault="00FD31BA" w:rsidP="00041178">
      <w:pPr>
        <w:ind w:leftChars="135" w:left="283"/>
        <w:jc w:val="left"/>
      </w:pPr>
      <w:r>
        <w:rPr>
          <w:rFonts w:hint="eastAsia"/>
        </w:rPr>
        <w:t xml:space="preserve">Kernel modules ---&gt; Wireless Drivers ---&gt; &lt;*&gt; kmod-rtl8187 </w:t>
      </w:r>
    </w:p>
    <w:p w:rsidR="00380416" w:rsidRDefault="00FD31BA" w:rsidP="00041178">
      <w:pPr>
        <w:ind w:leftChars="135" w:left="283"/>
        <w:jc w:val="left"/>
      </w:pPr>
      <w:r>
        <w:rPr>
          <w:rFonts w:hint="eastAsia"/>
        </w:rPr>
        <w:t xml:space="preserve">Kernel modules ---&gt; Wireless Drivers ---&gt; &lt;*&gt; kmod-rtl8192se </w:t>
      </w:r>
    </w:p>
    <w:p w:rsidR="00FD31BA" w:rsidRDefault="00FD31BA" w:rsidP="00041178">
      <w:pPr>
        <w:ind w:leftChars="135" w:left="283"/>
        <w:jc w:val="left"/>
      </w:pPr>
      <w:r>
        <w:rPr>
          <w:rFonts w:hint="eastAsia"/>
        </w:rPr>
        <w:t xml:space="preserve">Kernel modules ---&gt; Wireless Drivers ---&gt; &lt;*&gt; kmod-zd1211rw  </w:t>
      </w:r>
    </w:p>
    <w:p w:rsidR="00FD31BA" w:rsidRDefault="00FD31BA" w:rsidP="00380416">
      <w:pPr>
        <w:pStyle w:val="2"/>
      </w:pPr>
      <w:r>
        <w:rPr>
          <w:rFonts w:hint="eastAsia"/>
        </w:rPr>
        <w:t>添加应用程序配置</w:t>
      </w:r>
      <w:r>
        <w:rPr>
          <w:rFonts w:hint="eastAsia"/>
        </w:rPr>
        <w:t xml:space="preserve"> </w:t>
      </w:r>
    </w:p>
    <w:p w:rsidR="00380416" w:rsidRPr="00380416" w:rsidRDefault="00FD31BA" w:rsidP="00041178">
      <w:pPr>
        <w:ind w:leftChars="135" w:left="283"/>
        <w:jc w:val="left"/>
        <w:rPr>
          <w:color w:val="0070C0"/>
        </w:rPr>
      </w:pPr>
      <w:r>
        <w:rPr>
          <w:rFonts w:hint="eastAsia"/>
        </w:rPr>
        <w:t xml:space="preserve">Utilities  ---&gt;  Compression  ---&gt; &lt;*&gt; unrar </w:t>
      </w:r>
      <w:r w:rsidR="00D62811">
        <w:tab/>
      </w:r>
      <w:r w:rsidR="00D62811">
        <w:tab/>
      </w:r>
      <w:r>
        <w:rPr>
          <w:rFonts w:hint="eastAsia"/>
        </w:rPr>
        <w:t>（解压缩工具）</w:t>
      </w:r>
      <w:r>
        <w:rPr>
          <w:rFonts w:hint="eastAsia"/>
        </w:rPr>
        <w:t xml:space="preserve"> </w:t>
      </w:r>
    </w:p>
    <w:p w:rsidR="00380416" w:rsidRPr="00380416" w:rsidRDefault="00380416" w:rsidP="00041178">
      <w:pPr>
        <w:ind w:leftChars="135" w:left="283"/>
        <w:jc w:val="left"/>
        <w:rPr>
          <w:color w:val="0070C0"/>
        </w:rPr>
      </w:pPr>
      <w:r w:rsidRPr="00380416">
        <w:rPr>
          <w:rFonts w:hint="eastAsia"/>
          <w:color w:val="0070C0"/>
        </w:rPr>
        <w:t>Utilities</w:t>
      </w:r>
      <w:r w:rsidR="00FD31BA">
        <w:rPr>
          <w:rFonts w:hint="eastAsia"/>
        </w:rPr>
        <w:t xml:space="preserve">  ---&gt;  Compression  ---&gt; &lt;*&gt; unzip </w:t>
      </w:r>
      <w:r w:rsidR="00D62811">
        <w:tab/>
      </w:r>
      <w:r w:rsidR="00D62811">
        <w:tab/>
      </w:r>
      <w:r w:rsidR="00FD31BA">
        <w:rPr>
          <w:rFonts w:hint="eastAsia"/>
        </w:rPr>
        <w:t>（解压缩工具）</w:t>
      </w:r>
      <w:r w:rsidR="00FD31BA">
        <w:rPr>
          <w:rFonts w:hint="eastAsia"/>
        </w:rPr>
        <w:t xml:space="preserve"> </w:t>
      </w:r>
    </w:p>
    <w:p w:rsidR="00FD31BA" w:rsidRDefault="00380416" w:rsidP="00041178">
      <w:pPr>
        <w:ind w:leftChars="135" w:left="283"/>
        <w:jc w:val="left"/>
      </w:pPr>
      <w:r w:rsidRPr="00380416">
        <w:rPr>
          <w:rFonts w:hint="eastAsia"/>
          <w:color w:val="0070C0"/>
        </w:rPr>
        <w:t>Utilities</w:t>
      </w:r>
      <w:r w:rsidR="00FD31BA">
        <w:rPr>
          <w:rFonts w:hint="eastAsia"/>
        </w:rPr>
        <w:t xml:space="preserve">  ---&gt;  Compression  ---&gt; &lt;*&gt; zip   </w:t>
      </w:r>
      <w:r w:rsidR="00D62811">
        <w:tab/>
      </w:r>
      <w:r w:rsidR="00D62811">
        <w:tab/>
      </w:r>
      <w:r w:rsidR="00FD31BA">
        <w:rPr>
          <w:rFonts w:hint="eastAsia"/>
        </w:rPr>
        <w:t>（压缩工具）</w:t>
      </w:r>
      <w:r w:rsidR="00FD31BA">
        <w:rPr>
          <w:rFonts w:hint="eastAsia"/>
        </w:rPr>
        <w:t xml:space="preserve"> </w:t>
      </w:r>
    </w:p>
    <w:p w:rsidR="00FD31BA" w:rsidRDefault="00FD31BA" w:rsidP="00041178">
      <w:pPr>
        <w:ind w:leftChars="135" w:left="283"/>
        <w:jc w:val="left"/>
      </w:pPr>
      <w:r>
        <w:rPr>
          <w:rFonts w:hint="eastAsia"/>
        </w:rPr>
        <w:t xml:space="preserve">Utilities  ---&gt;  Filesystem  ---&gt; &lt;*&gt; badblocks </w:t>
      </w:r>
      <w:r w:rsidR="00D62811">
        <w:tab/>
      </w:r>
      <w:r w:rsidR="00D62811">
        <w:tab/>
      </w:r>
      <w:r>
        <w:rPr>
          <w:rFonts w:hint="eastAsia"/>
        </w:rPr>
        <w:t>（支持</w:t>
      </w:r>
      <w:r>
        <w:rPr>
          <w:rFonts w:hint="eastAsia"/>
        </w:rPr>
        <w:t>ext2</w:t>
      </w:r>
      <w:r>
        <w:rPr>
          <w:rFonts w:hint="eastAsia"/>
        </w:rPr>
        <w:t>文件系统）</w:t>
      </w:r>
      <w:r>
        <w:rPr>
          <w:rFonts w:hint="eastAsia"/>
        </w:rPr>
        <w:t xml:space="preserve"> </w:t>
      </w:r>
    </w:p>
    <w:p w:rsidR="00380416" w:rsidRPr="00380416" w:rsidRDefault="00FD31BA" w:rsidP="00041178">
      <w:pPr>
        <w:ind w:leftChars="135" w:left="283"/>
        <w:jc w:val="left"/>
        <w:rPr>
          <w:color w:val="0070C0"/>
        </w:rPr>
      </w:pPr>
      <w:r>
        <w:rPr>
          <w:rFonts w:hint="eastAsia"/>
        </w:rPr>
        <w:t xml:space="preserve">Utilities  ---&gt;  Filesystem  ---&gt; &lt;*&gt; e2fsprogs </w:t>
      </w:r>
      <w:r w:rsidR="00D62811">
        <w:tab/>
      </w:r>
      <w:r w:rsidR="00D62811">
        <w:tab/>
      </w:r>
      <w:r>
        <w:rPr>
          <w:rFonts w:hint="eastAsia"/>
        </w:rPr>
        <w:t>（支持</w:t>
      </w:r>
      <w:r>
        <w:rPr>
          <w:rFonts w:hint="eastAsia"/>
        </w:rPr>
        <w:t>ext2/ext3/ext4</w:t>
      </w:r>
      <w:r>
        <w:rPr>
          <w:rFonts w:hint="eastAsia"/>
        </w:rPr>
        <w:t>格式化工具）</w:t>
      </w:r>
      <w:r>
        <w:rPr>
          <w:rFonts w:hint="eastAsia"/>
        </w:rPr>
        <w:t xml:space="preserve"> </w:t>
      </w:r>
    </w:p>
    <w:p w:rsidR="00380416" w:rsidRPr="00380416" w:rsidRDefault="00380416" w:rsidP="00041178">
      <w:pPr>
        <w:ind w:leftChars="135" w:left="283"/>
        <w:jc w:val="left"/>
        <w:rPr>
          <w:color w:val="0070C0"/>
        </w:rPr>
      </w:pPr>
      <w:r w:rsidRPr="00380416">
        <w:rPr>
          <w:rFonts w:hint="eastAsia"/>
          <w:color w:val="0070C0"/>
        </w:rPr>
        <w:t>Utilities</w:t>
      </w:r>
      <w:r w:rsidR="00FD31BA">
        <w:rPr>
          <w:rFonts w:hint="eastAsia"/>
        </w:rPr>
        <w:t xml:space="preserve">  ---&gt;  disc  ---&gt;  &lt;*&gt; blkid        </w:t>
      </w:r>
      <w:r w:rsidR="00D62811">
        <w:tab/>
      </w:r>
      <w:r w:rsidR="00D62811">
        <w:tab/>
      </w:r>
      <w:r w:rsidR="00FD31BA">
        <w:rPr>
          <w:rFonts w:hint="eastAsia"/>
        </w:rPr>
        <w:t>（可以列出分区类型卷标等）</w:t>
      </w:r>
      <w:r w:rsidR="00FD31BA">
        <w:rPr>
          <w:rFonts w:hint="eastAsia"/>
        </w:rPr>
        <w:t xml:space="preserve"> </w:t>
      </w:r>
    </w:p>
    <w:p w:rsidR="00FD31BA" w:rsidRDefault="00380416" w:rsidP="00041178">
      <w:pPr>
        <w:ind w:leftChars="135" w:left="283"/>
        <w:jc w:val="left"/>
      </w:pPr>
      <w:r w:rsidRPr="00380416">
        <w:rPr>
          <w:rFonts w:hint="eastAsia"/>
          <w:color w:val="0070C0"/>
        </w:rPr>
        <w:t>Utilities</w:t>
      </w:r>
      <w:r w:rsidR="00FD31BA">
        <w:rPr>
          <w:rFonts w:hint="eastAsia"/>
        </w:rPr>
        <w:t xml:space="preserve">  ---&gt;  disc  ---&gt;  &lt;*&gt; fdisk </w:t>
      </w:r>
      <w:r w:rsidR="00D62811">
        <w:tab/>
      </w:r>
      <w:r w:rsidR="00D62811">
        <w:tab/>
      </w:r>
      <w:r w:rsidR="00D62811">
        <w:tab/>
      </w:r>
      <w:r w:rsidR="00D62811">
        <w:tab/>
      </w:r>
      <w:r w:rsidR="00FD31BA">
        <w:rPr>
          <w:rFonts w:hint="eastAsia"/>
        </w:rPr>
        <w:t>（分区工具）</w:t>
      </w:r>
      <w:r w:rsidR="00FD31BA">
        <w:rPr>
          <w:rFonts w:hint="eastAsia"/>
        </w:rPr>
        <w:t xml:space="preserve"> </w:t>
      </w:r>
    </w:p>
    <w:p w:rsidR="00380416" w:rsidRPr="00380416" w:rsidRDefault="00380416" w:rsidP="00041178">
      <w:pPr>
        <w:ind w:leftChars="135" w:left="283"/>
        <w:jc w:val="left"/>
        <w:rPr>
          <w:color w:val="0070C0"/>
        </w:rPr>
      </w:pPr>
      <w:r w:rsidRPr="00380416">
        <w:rPr>
          <w:rFonts w:hint="eastAsia"/>
          <w:color w:val="0070C0"/>
        </w:rPr>
        <w:t>Utilities</w:t>
      </w:r>
      <w:r w:rsidR="00FD31BA">
        <w:rPr>
          <w:rFonts w:hint="eastAsia"/>
        </w:rPr>
        <w:t xml:space="preserve">  ---&gt;  disc  ---&gt;  &lt;*&gt; lsblk </w:t>
      </w:r>
      <w:r w:rsidR="00D62811">
        <w:tab/>
      </w:r>
      <w:r w:rsidR="00D62811">
        <w:tab/>
      </w:r>
      <w:r w:rsidR="00D62811">
        <w:tab/>
      </w:r>
      <w:r w:rsidR="00D62811">
        <w:tab/>
      </w:r>
      <w:r w:rsidR="00FD31BA">
        <w:rPr>
          <w:rFonts w:hint="eastAsia"/>
        </w:rPr>
        <w:t>（列出块设备，还能显示他们之间的依赖关系）</w:t>
      </w:r>
      <w:r w:rsidR="00FD31BA">
        <w:rPr>
          <w:rFonts w:hint="eastAsia"/>
        </w:rPr>
        <w:t xml:space="preserve"> </w:t>
      </w:r>
    </w:p>
    <w:p w:rsidR="00380416" w:rsidRPr="00380416" w:rsidRDefault="00380416" w:rsidP="00041178">
      <w:pPr>
        <w:ind w:leftChars="135" w:left="283"/>
        <w:jc w:val="left"/>
        <w:rPr>
          <w:color w:val="0070C0"/>
        </w:rPr>
      </w:pPr>
      <w:r w:rsidRPr="00380416">
        <w:rPr>
          <w:rFonts w:hint="eastAsia"/>
          <w:color w:val="0070C0"/>
        </w:rPr>
        <w:t>Utilities</w:t>
      </w:r>
      <w:r w:rsidR="00FD31BA">
        <w:rPr>
          <w:rFonts w:hint="eastAsia"/>
        </w:rPr>
        <w:t xml:space="preserve">  ---&gt;  &lt;*&gt; bzip2         </w:t>
      </w:r>
      <w:r w:rsidR="00D62811">
        <w:tab/>
      </w:r>
      <w:r w:rsidR="00D62811">
        <w:tab/>
      </w:r>
      <w:r w:rsidR="00D62811">
        <w:tab/>
      </w:r>
      <w:r w:rsidR="00D62811">
        <w:tab/>
      </w:r>
      <w:r w:rsidR="00FD31BA">
        <w:rPr>
          <w:rFonts w:hint="eastAsia"/>
        </w:rPr>
        <w:t>（解压缩工具）</w:t>
      </w:r>
      <w:r w:rsidR="00FD31BA">
        <w:rPr>
          <w:rFonts w:hint="eastAsia"/>
        </w:rPr>
        <w:t xml:space="preserve"> </w:t>
      </w:r>
    </w:p>
    <w:p w:rsidR="00FD31BA" w:rsidRDefault="00380416" w:rsidP="00041178">
      <w:pPr>
        <w:ind w:leftChars="202" w:left="424"/>
        <w:jc w:val="left"/>
      </w:pPr>
      <w:r w:rsidRPr="00380416">
        <w:rPr>
          <w:rFonts w:hint="eastAsia"/>
          <w:color w:val="0070C0"/>
        </w:rPr>
        <w:lastRenderedPageBreak/>
        <w:t>Utilities</w:t>
      </w:r>
      <w:r w:rsidR="00FD31BA">
        <w:rPr>
          <w:rFonts w:hint="eastAsia"/>
        </w:rPr>
        <w:t xml:space="preserve">  ---&gt;  &lt;*&gt; lrzsz         </w:t>
      </w:r>
      <w:r w:rsidR="00D62811">
        <w:tab/>
      </w:r>
      <w:r w:rsidR="00D62811">
        <w:tab/>
      </w:r>
      <w:r w:rsidR="00D62811">
        <w:tab/>
      </w:r>
      <w:r w:rsidR="00D62811">
        <w:tab/>
      </w:r>
      <w:r w:rsidR="00FD31BA">
        <w:rPr>
          <w:rFonts w:hint="eastAsia"/>
        </w:rPr>
        <w:t>（上传下载工具）</w:t>
      </w:r>
      <w:r w:rsidR="00FD31BA">
        <w:rPr>
          <w:rFonts w:hint="eastAsia"/>
        </w:rPr>
        <w:t xml:space="preserve"> </w:t>
      </w:r>
    </w:p>
    <w:p w:rsidR="00D62811" w:rsidRDefault="00380416" w:rsidP="00041178">
      <w:pPr>
        <w:ind w:leftChars="202" w:left="424"/>
        <w:jc w:val="left"/>
      </w:pPr>
      <w:r w:rsidRPr="00380416">
        <w:rPr>
          <w:rFonts w:hint="eastAsia"/>
          <w:color w:val="0070C0"/>
        </w:rPr>
        <w:t>Utilities</w:t>
      </w:r>
      <w:r w:rsidR="00FD31BA">
        <w:rPr>
          <w:rFonts w:hint="eastAsia"/>
        </w:rPr>
        <w:t xml:space="preserve">  ---&gt;  &lt;*&gt; restorefactory   </w:t>
      </w:r>
      <w:r w:rsidR="00D62811">
        <w:tab/>
      </w:r>
      <w:r w:rsidR="00FD31BA">
        <w:rPr>
          <w:rFonts w:hint="eastAsia"/>
        </w:rPr>
        <w:t>（</w:t>
      </w:r>
      <w:r w:rsidR="00FD31BA">
        <w:rPr>
          <w:rFonts w:hint="eastAsia"/>
        </w:rPr>
        <w:t>reset</w:t>
      </w:r>
      <w:r w:rsidR="00FD31BA">
        <w:rPr>
          <w:rFonts w:hint="eastAsia"/>
        </w:rPr>
        <w:t>键支持</w:t>
      </w:r>
      <w:r w:rsidR="00FD31BA">
        <w:rPr>
          <w:rFonts w:hint="eastAsia"/>
        </w:rPr>
        <w:t>(</w:t>
      </w:r>
      <w:r w:rsidR="00FD31BA">
        <w:rPr>
          <w:rFonts w:hint="eastAsia"/>
        </w:rPr>
        <w:t>长按</w:t>
      </w:r>
      <w:r w:rsidR="00FD31BA">
        <w:rPr>
          <w:rFonts w:hint="eastAsia"/>
        </w:rPr>
        <w:t>5</w:t>
      </w:r>
      <w:r w:rsidR="00FD31BA">
        <w:rPr>
          <w:rFonts w:hint="eastAsia"/>
        </w:rPr>
        <w:t>秒以上就可以恢复固件默认设置</w:t>
      </w:r>
      <w:r w:rsidR="00FD31BA">
        <w:rPr>
          <w:rFonts w:hint="eastAsia"/>
        </w:rPr>
        <w:t>)</w:t>
      </w:r>
      <w:r w:rsidR="00FD31BA">
        <w:rPr>
          <w:rFonts w:hint="eastAsia"/>
        </w:rPr>
        <w:t>）</w:t>
      </w:r>
    </w:p>
    <w:p w:rsidR="00FD31BA" w:rsidRPr="00D62811" w:rsidRDefault="00FD31BA" w:rsidP="00D62811">
      <w:pPr>
        <w:ind w:left="840"/>
        <w:jc w:val="left"/>
        <w:rPr>
          <w:i/>
        </w:rPr>
      </w:pPr>
      <w:r w:rsidRPr="00D62811">
        <w:rPr>
          <w:rFonts w:hint="eastAsia"/>
          <w:i/>
        </w:rPr>
        <w:t>981213</w:t>
      </w:r>
      <w:r w:rsidRPr="00D62811">
        <w:rPr>
          <w:rFonts w:hint="eastAsia"/>
          <w:i/>
        </w:rPr>
        <w:t>源码中无该项，官方源码有，</w:t>
      </w:r>
      <w:r w:rsidRPr="00D62811">
        <w:rPr>
          <w:rFonts w:hint="eastAsia"/>
          <w:i/>
        </w:rPr>
        <w:t>981213</w:t>
      </w:r>
      <w:r w:rsidRPr="00D62811">
        <w:rPr>
          <w:rFonts w:hint="eastAsia"/>
          <w:i/>
        </w:rPr>
        <w:t>源码更新到官方代码后会消失！</w:t>
      </w:r>
      <w:r w:rsidRPr="00D62811">
        <w:rPr>
          <w:rFonts w:hint="eastAsia"/>
          <w:i/>
        </w:rPr>
        <w:t xml:space="preserve"> </w:t>
      </w:r>
    </w:p>
    <w:p w:rsidR="00FD31BA" w:rsidRDefault="00380416" w:rsidP="00041178">
      <w:pPr>
        <w:ind w:leftChars="202" w:left="424"/>
        <w:jc w:val="left"/>
      </w:pPr>
      <w:r w:rsidRPr="00380416">
        <w:rPr>
          <w:rFonts w:hint="eastAsia"/>
          <w:color w:val="0070C0"/>
        </w:rPr>
        <w:t>Utilities</w:t>
      </w:r>
      <w:r w:rsidR="00FD31BA">
        <w:rPr>
          <w:rFonts w:hint="eastAsia"/>
        </w:rPr>
        <w:t xml:space="preserve">  --&gt; &lt;*&gt; wifitoggle</w:t>
      </w:r>
      <w:r w:rsidR="00D62811">
        <w:tab/>
      </w:r>
      <w:r w:rsidR="00D62811">
        <w:tab/>
      </w:r>
      <w:r w:rsidR="00FD31BA">
        <w:rPr>
          <w:rFonts w:hint="eastAsia"/>
        </w:rPr>
        <w:t>（添加一键开关无线</w:t>
      </w:r>
      <w:r w:rsidR="00FD31BA">
        <w:rPr>
          <w:rFonts w:hint="eastAsia"/>
        </w:rPr>
        <w:t>(</w:t>
      </w:r>
      <w:r w:rsidR="00FD31BA">
        <w:rPr>
          <w:rFonts w:hint="eastAsia"/>
        </w:rPr>
        <w:t>按一下</w:t>
      </w:r>
      <w:r w:rsidR="00FD31BA">
        <w:rPr>
          <w:rFonts w:hint="eastAsia"/>
        </w:rPr>
        <w:t>WPS</w:t>
      </w:r>
      <w:r w:rsidR="00FD31BA">
        <w:rPr>
          <w:rFonts w:hint="eastAsia"/>
        </w:rPr>
        <w:t>键放开无线就打开或者关闭</w:t>
      </w:r>
      <w:r w:rsidR="00FD31BA">
        <w:rPr>
          <w:rFonts w:hint="eastAsia"/>
        </w:rPr>
        <w:t>)</w:t>
      </w:r>
      <w:r w:rsidR="00FD31BA">
        <w:rPr>
          <w:rFonts w:hint="eastAsia"/>
        </w:rPr>
        <w:t>）</w:t>
      </w:r>
    </w:p>
    <w:p w:rsidR="00FD31BA" w:rsidRDefault="00FD31BA" w:rsidP="00D62811">
      <w:pPr>
        <w:pStyle w:val="2"/>
      </w:pPr>
      <w:r>
        <w:rPr>
          <w:rFonts w:hint="eastAsia"/>
        </w:rPr>
        <w:t>添加其他功能（</w:t>
      </w:r>
      <w:r>
        <w:rPr>
          <w:rFonts w:hint="eastAsia"/>
        </w:rPr>
        <w:t>WIFI</w:t>
      </w:r>
      <w:r>
        <w:rPr>
          <w:rFonts w:hint="eastAsia"/>
        </w:rPr>
        <w:t>破解）</w:t>
      </w:r>
      <w:r>
        <w:rPr>
          <w:rFonts w:hint="eastAsia"/>
        </w:rPr>
        <w:t xml:space="preserve"> </w:t>
      </w:r>
    </w:p>
    <w:p w:rsidR="00D62811" w:rsidRDefault="00FD31BA" w:rsidP="00041178">
      <w:pPr>
        <w:ind w:leftChars="135" w:left="283"/>
        <w:jc w:val="left"/>
      </w:pPr>
      <w:r>
        <w:t xml:space="preserve">Network --&gt; wireless --&gt; &lt;*&gt; aircrack-ng </w:t>
      </w:r>
    </w:p>
    <w:p w:rsidR="00D62811" w:rsidRDefault="00FD31BA" w:rsidP="00041178">
      <w:pPr>
        <w:ind w:leftChars="135" w:left="283"/>
        <w:jc w:val="left"/>
      </w:pPr>
      <w:r>
        <w:t xml:space="preserve">Network --&gt; wireless --&gt; &lt;*&gt; mdk3 </w:t>
      </w:r>
    </w:p>
    <w:p w:rsidR="00380416" w:rsidRPr="00380416" w:rsidRDefault="00FD31BA" w:rsidP="00041178">
      <w:pPr>
        <w:ind w:leftChars="135" w:left="283"/>
        <w:jc w:val="left"/>
        <w:rPr>
          <w:color w:val="0070C0"/>
        </w:rPr>
      </w:pPr>
      <w:r>
        <w:t xml:space="preserve">Network --&gt; wireless --&gt; &lt;*&gt; reaver </w:t>
      </w:r>
    </w:p>
    <w:p w:rsidR="00FD31BA" w:rsidRPr="00D62811" w:rsidRDefault="00380416" w:rsidP="00041178">
      <w:pPr>
        <w:ind w:leftChars="135" w:left="283"/>
        <w:jc w:val="left"/>
        <w:rPr>
          <w:i/>
        </w:rPr>
      </w:pPr>
      <w:r w:rsidRPr="00380416">
        <w:rPr>
          <w:color w:val="0070C0"/>
        </w:rPr>
        <w:t>Utilities</w:t>
      </w:r>
      <w:r w:rsidR="00FD31BA">
        <w:t xml:space="preserve"> ---&gt;  &lt;*&gt; screen </w:t>
      </w:r>
      <w:r w:rsidR="00FD31BA" w:rsidRPr="00D62811">
        <w:rPr>
          <w:rFonts w:hint="eastAsia"/>
          <w:i/>
        </w:rPr>
        <w:t>还需要</w:t>
      </w:r>
      <w:r w:rsidR="00FD31BA" w:rsidRPr="00D62811">
        <w:rPr>
          <w:rFonts w:hint="eastAsia"/>
          <w:i/>
        </w:rPr>
        <w:t>wireless-tools</w:t>
      </w:r>
      <w:r w:rsidR="00FD31BA" w:rsidRPr="00D62811">
        <w:rPr>
          <w:rFonts w:hint="eastAsia"/>
          <w:i/>
        </w:rPr>
        <w:t>，</w:t>
      </w:r>
      <w:r w:rsidR="00FD31BA" w:rsidRPr="00D62811">
        <w:rPr>
          <w:rFonts w:hint="eastAsia"/>
          <w:i/>
        </w:rPr>
        <w:t>libpcap</w:t>
      </w:r>
      <w:r w:rsidR="00FD31BA" w:rsidRPr="00D62811">
        <w:rPr>
          <w:rFonts w:hint="eastAsia"/>
          <w:i/>
        </w:rPr>
        <w:t>可能需要降级到</w:t>
      </w:r>
      <w:r w:rsidR="00FD31BA" w:rsidRPr="00D62811">
        <w:rPr>
          <w:rFonts w:hint="eastAsia"/>
          <w:i/>
        </w:rPr>
        <w:t>1.1.1</w:t>
      </w:r>
      <w:r w:rsidR="00FD31BA" w:rsidRPr="00D62811">
        <w:rPr>
          <w:rFonts w:hint="eastAsia"/>
          <w:i/>
        </w:rPr>
        <w:t>版本</w:t>
      </w:r>
      <w:r w:rsidR="00FD31BA" w:rsidRPr="00D62811">
        <w:rPr>
          <w:rFonts w:hint="eastAsia"/>
          <w:i/>
        </w:rPr>
        <w:t xml:space="preserve"> </w:t>
      </w:r>
    </w:p>
    <w:p w:rsidR="00D62811" w:rsidRDefault="00FD31BA" w:rsidP="00041178">
      <w:pPr>
        <w:ind w:leftChars="135" w:left="283"/>
        <w:jc w:val="left"/>
      </w:pPr>
      <w:r>
        <w:rPr>
          <w:rFonts w:hint="eastAsia"/>
        </w:rPr>
        <w:t xml:space="preserve">Network --&gt; VPN --&gt; &lt;*&gt; openvpn-polarssl </w:t>
      </w:r>
      <w:r w:rsidR="00D62811">
        <w:tab/>
      </w:r>
      <w:r w:rsidR="00D62811">
        <w:tab/>
      </w:r>
      <w:r>
        <w:rPr>
          <w:rFonts w:hint="eastAsia"/>
        </w:rPr>
        <w:t>（使用</w:t>
      </w:r>
      <w:r>
        <w:rPr>
          <w:rFonts w:hint="eastAsia"/>
        </w:rPr>
        <w:t>PolarSSL</w:t>
      </w:r>
      <w:r>
        <w:rPr>
          <w:rFonts w:hint="eastAsia"/>
        </w:rPr>
        <w:t>开源</w:t>
      </w:r>
      <w:r>
        <w:rPr>
          <w:rFonts w:hint="eastAsia"/>
        </w:rPr>
        <w:t>VPN</w:t>
      </w:r>
      <w:r>
        <w:rPr>
          <w:rFonts w:hint="eastAsia"/>
        </w:rPr>
        <w:t>解决方案）</w:t>
      </w:r>
      <w:r>
        <w:rPr>
          <w:rFonts w:hint="eastAsia"/>
        </w:rPr>
        <w:t xml:space="preserve"> </w:t>
      </w:r>
    </w:p>
    <w:p w:rsidR="00FD31BA" w:rsidRDefault="00FD31BA" w:rsidP="00041178">
      <w:pPr>
        <w:ind w:leftChars="135" w:left="283"/>
        <w:jc w:val="left"/>
      </w:pPr>
      <w:r>
        <w:rPr>
          <w:rFonts w:hint="eastAsia"/>
        </w:rPr>
        <w:t xml:space="preserve">Libraries </w:t>
      </w:r>
      <w:r w:rsidR="00D62811">
        <w:t>-</w:t>
      </w:r>
      <w:r>
        <w:rPr>
          <w:rFonts w:hint="eastAsia"/>
        </w:rPr>
        <w:t xml:space="preserve">-&gt; &lt;*&gt; libffmpeg-full </w:t>
      </w:r>
      <w:r w:rsidR="00D62811">
        <w:tab/>
      </w:r>
      <w:r w:rsidR="00D62811">
        <w:tab/>
      </w:r>
      <w:r w:rsidR="00D62811">
        <w:tab/>
      </w:r>
      <w:r w:rsidR="00D62811">
        <w:tab/>
      </w:r>
      <w:r>
        <w:rPr>
          <w:rFonts w:hint="eastAsia"/>
        </w:rPr>
        <w:t>（流媒体服务器）</w:t>
      </w:r>
      <w:r>
        <w:rPr>
          <w:rFonts w:hint="eastAsia"/>
        </w:rPr>
        <w:t xml:space="preserve">  </w:t>
      </w:r>
    </w:p>
    <w:p w:rsidR="00CF1BDF" w:rsidRDefault="00FD31BA" w:rsidP="00041178">
      <w:pPr>
        <w:ind w:leftChars="135" w:left="283" w:firstLineChars="500" w:firstLine="1050"/>
        <w:jc w:val="left"/>
      </w:pPr>
      <w:r>
        <w:rPr>
          <w:rFonts w:hint="eastAsia"/>
        </w:rPr>
        <w:t xml:space="preserve">&lt;*&gt; luci-app-minidlna </w:t>
      </w:r>
      <w:r w:rsidR="00D62811">
        <w:tab/>
      </w:r>
      <w:r w:rsidR="00D62811">
        <w:tab/>
      </w:r>
      <w:r w:rsidR="00041178">
        <w:t xml:space="preserve">    </w:t>
      </w:r>
      <w:r w:rsidR="00D62811">
        <w:tab/>
      </w:r>
      <w:r>
        <w:rPr>
          <w:rFonts w:hint="eastAsia"/>
        </w:rPr>
        <w:t>（流媒体服务器）</w:t>
      </w:r>
    </w:p>
    <w:p w:rsidR="00B10E7E" w:rsidRDefault="00B10E7E" w:rsidP="00B10E7E">
      <w:pPr>
        <w:pStyle w:val="2"/>
      </w:pPr>
      <w:r>
        <w:rPr>
          <w:rFonts w:hint="eastAsia"/>
        </w:rPr>
        <w:t>解决</w:t>
      </w:r>
      <w:r>
        <w:rPr>
          <w:rFonts w:hint="eastAsia"/>
        </w:rPr>
        <w:t>DNS</w:t>
      </w:r>
      <w:r>
        <w:rPr>
          <w:rFonts w:hint="eastAsia"/>
        </w:rPr>
        <w:t>污染（源码中没有）</w:t>
      </w:r>
      <w:r>
        <w:rPr>
          <w:rFonts w:hint="eastAsia"/>
        </w:rPr>
        <w:t xml:space="preserve"> </w:t>
      </w:r>
    </w:p>
    <w:p w:rsidR="00B10E7E" w:rsidRDefault="00B10E7E" w:rsidP="00B10E7E">
      <w:r>
        <w:rPr>
          <w:rFonts w:hint="eastAsia"/>
        </w:rPr>
        <w:t>dnscrypt-proxy</w:t>
      </w:r>
      <w:r>
        <w:tab/>
      </w:r>
      <w:r>
        <w:tab/>
      </w:r>
      <w:r>
        <w:rPr>
          <w:rFonts w:hint="eastAsia"/>
        </w:rPr>
        <w:t>（是</w:t>
      </w:r>
      <w:r>
        <w:rPr>
          <w:rFonts w:hint="eastAsia"/>
        </w:rPr>
        <w:t>opendns</w:t>
      </w:r>
      <w:r>
        <w:rPr>
          <w:rFonts w:hint="eastAsia"/>
        </w:rPr>
        <w:t>使用椭圆曲线加密算法）</w:t>
      </w:r>
      <w:r>
        <w:rPr>
          <w:rFonts w:hint="eastAsia"/>
        </w:rPr>
        <w:t xml:space="preserve"> </w:t>
      </w:r>
    </w:p>
    <w:p w:rsidR="00B10E7E" w:rsidRDefault="00B10E7E" w:rsidP="00B10E7E">
      <w:pPr>
        <w:ind w:left="735" w:hangingChars="350" w:hanging="735"/>
      </w:pPr>
      <w:r>
        <w:rPr>
          <w:rFonts w:hint="eastAsia"/>
        </w:rPr>
        <w:t>pdnsd</w:t>
      </w:r>
      <w:r>
        <w:t xml:space="preserve"> </w:t>
      </w:r>
      <w:r>
        <w:rPr>
          <w:rFonts w:hint="eastAsia"/>
        </w:rPr>
        <w:t>（是给</w:t>
      </w:r>
      <w:r>
        <w:rPr>
          <w:rFonts w:hint="eastAsia"/>
        </w:rPr>
        <w:t xml:space="preserve"> dnscrypt-proxy </w:t>
      </w:r>
      <w:r>
        <w:rPr>
          <w:rFonts w:hint="eastAsia"/>
        </w:rPr>
        <w:t>做加速的，每次都从</w:t>
      </w:r>
      <w:r>
        <w:rPr>
          <w:rFonts w:hint="eastAsia"/>
        </w:rPr>
        <w:t xml:space="preserve">opendns </w:t>
      </w:r>
      <w:r>
        <w:rPr>
          <w:rFonts w:hint="eastAsia"/>
        </w:rPr>
        <w:t>加密查询</w:t>
      </w:r>
      <w:r>
        <w:rPr>
          <w:rFonts w:hint="eastAsia"/>
        </w:rPr>
        <w:t>dns</w:t>
      </w:r>
      <w:r>
        <w:rPr>
          <w:rFonts w:hint="eastAsia"/>
        </w:rPr>
        <w:t>，虽然很有保障，但是会很慢。</w:t>
      </w:r>
      <w:r>
        <w:rPr>
          <w:rFonts w:hint="eastAsia"/>
        </w:rPr>
        <w:t xml:space="preserve">pdnsd </w:t>
      </w:r>
      <w:r>
        <w:rPr>
          <w:rFonts w:hint="eastAsia"/>
        </w:rPr>
        <w:t>监听</w:t>
      </w:r>
      <w:r>
        <w:rPr>
          <w:rFonts w:hint="eastAsia"/>
        </w:rPr>
        <w:t>1053</w:t>
      </w:r>
      <w:r>
        <w:rPr>
          <w:rFonts w:hint="eastAsia"/>
        </w:rPr>
        <w:t>端口，用</w:t>
      </w:r>
      <w:r>
        <w:rPr>
          <w:rFonts w:hint="eastAsia"/>
        </w:rPr>
        <w:t xml:space="preserve"> dnscrypt-proxy </w:t>
      </w:r>
      <w:r>
        <w:rPr>
          <w:rFonts w:hint="eastAsia"/>
        </w:rPr>
        <w:t>作为上级</w:t>
      </w:r>
      <w:r>
        <w:rPr>
          <w:rFonts w:hint="eastAsia"/>
        </w:rPr>
        <w:t>DNS</w:t>
      </w:r>
      <w:r>
        <w:rPr>
          <w:rFonts w:hint="eastAsia"/>
        </w:rPr>
        <w:t>服务器，将查询结果缓存起来，可以缓存最多一周）</w:t>
      </w:r>
      <w:r>
        <w:rPr>
          <w:rFonts w:hint="eastAsia"/>
        </w:rPr>
        <w:t xml:space="preserve"> </w:t>
      </w:r>
    </w:p>
    <w:p w:rsidR="00B10E7E" w:rsidRDefault="00B10E7E" w:rsidP="00B10E7E">
      <w:pPr>
        <w:ind w:left="945" w:hangingChars="450" w:hanging="945"/>
      </w:pPr>
      <w:r>
        <w:rPr>
          <w:rFonts w:hint="eastAsia"/>
        </w:rPr>
        <w:t>dnsmasq</w:t>
      </w:r>
      <w:r>
        <w:tab/>
      </w:r>
      <w:r>
        <w:rPr>
          <w:rFonts w:hint="eastAsia"/>
        </w:rPr>
        <w:t>（屏蔽</w:t>
      </w:r>
      <w:r>
        <w:rPr>
          <w:rFonts w:hint="eastAsia"/>
        </w:rPr>
        <w:t xml:space="preserve"> </w:t>
      </w:r>
      <w:r>
        <w:rPr>
          <w:rFonts w:hint="eastAsia"/>
        </w:rPr>
        <w:t>运营商的</w:t>
      </w:r>
      <w:r>
        <w:rPr>
          <w:rFonts w:hint="eastAsia"/>
        </w:rPr>
        <w:t>dns</w:t>
      </w:r>
      <w:r>
        <w:rPr>
          <w:rFonts w:hint="eastAsia"/>
        </w:rPr>
        <w:t>，查询</w:t>
      </w:r>
      <w:r>
        <w:rPr>
          <w:rFonts w:hint="eastAsia"/>
        </w:rPr>
        <w:t>pdnsd</w:t>
      </w:r>
      <w:r>
        <w:rPr>
          <w:rFonts w:hint="eastAsia"/>
        </w:rPr>
        <w:t>。利用</w:t>
      </w:r>
      <w:r>
        <w:rPr>
          <w:rFonts w:hint="eastAsia"/>
        </w:rPr>
        <w:t xml:space="preserve"> dnsmasq</w:t>
      </w:r>
      <w:r>
        <w:rPr>
          <w:rFonts w:hint="eastAsia"/>
        </w:rPr>
        <w:t>，可以让连到路由器上的客户端</w:t>
      </w:r>
      <w:r>
        <w:rPr>
          <w:rFonts w:hint="eastAsia"/>
        </w:rPr>
        <w:t xml:space="preserve"> </w:t>
      </w:r>
      <w:r>
        <w:rPr>
          <w:rFonts w:hint="eastAsia"/>
        </w:rPr>
        <w:t>都应用</w:t>
      </w:r>
      <w:r>
        <w:rPr>
          <w:rFonts w:hint="eastAsia"/>
        </w:rPr>
        <w:t xml:space="preserve">  pdnsd</w:t>
      </w:r>
      <w:r>
        <w:rPr>
          <w:rFonts w:hint="eastAsia"/>
        </w:rPr>
        <w:t>。）</w:t>
      </w:r>
      <w:r>
        <w:rPr>
          <w:rFonts w:hint="eastAsia"/>
        </w:rPr>
        <w:t xml:space="preserve"> </w:t>
      </w:r>
    </w:p>
    <w:p w:rsidR="00B10E7E" w:rsidRDefault="00B10E7E" w:rsidP="00B10E7E">
      <w:r>
        <w:rPr>
          <w:rFonts w:hint="eastAsia"/>
        </w:rPr>
        <w:t xml:space="preserve">make V=99 2&gt;&amp;1 |tee build.log |grep -i error  </w:t>
      </w:r>
      <w:r>
        <w:rPr>
          <w:rFonts w:hint="eastAsia"/>
        </w:rPr>
        <w:t>生成编译报告日志文件</w:t>
      </w:r>
      <w:r>
        <w:rPr>
          <w:rFonts w:hint="eastAsia"/>
        </w:rPr>
        <w:t xml:space="preserve"> make </w:t>
      </w:r>
      <w:r>
        <w:rPr>
          <w:rFonts w:hint="eastAsia"/>
        </w:rPr>
        <w:t>–</w:t>
      </w:r>
      <w:r>
        <w:rPr>
          <w:rFonts w:hint="eastAsia"/>
        </w:rPr>
        <w:t xml:space="preserve">j 2 V=s </w:t>
      </w:r>
      <w:r>
        <w:rPr>
          <w:rFonts w:hint="eastAsia"/>
        </w:rPr>
        <w:t>多线程编译</w:t>
      </w:r>
      <w:r>
        <w:rPr>
          <w:rFonts w:hint="eastAsia"/>
        </w:rPr>
        <w:t xml:space="preserve"> </w:t>
      </w:r>
    </w:p>
    <w:p w:rsidR="00B10E7E" w:rsidRDefault="00B10E7E" w:rsidP="00B10E7E">
      <w:r>
        <w:t xml:space="preserve"> </w:t>
      </w:r>
    </w:p>
    <w:p w:rsidR="00B10E7E" w:rsidRDefault="00B10E7E" w:rsidP="00B10E7E">
      <w:r>
        <w:t xml:space="preserve">make -j 2 V=s 2&gt;&amp;1 | tee build.log | grep -i error  </w:t>
      </w:r>
    </w:p>
    <w:p w:rsidR="00F833DC" w:rsidRDefault="00B10E7E" w:rsidP="00F833DC">
      <w:r>
        <w:rPr>
          <w:rFonts w:hint="eastAsia"/>
        </w:rPr>
        <w:t>路由器固件受</w:t>
      </w:r>
      <w:r>
        <w:rPr>
          <w:rFonts w:hint="eastAsia"/>
        </w:rPr>
        <w:t>ROM</w:t>
      </w:r>
      <w:r>
        <w:rPr>
          <w:rFonts w:hint="eastAsia"/>
        </w:rPr>
        <w:t>容量限制，可先编译</w:t>
      </w:r>
      <w:r>
        <w:rPr>
          <w:rFonts w:hint="eastAsia"/>
        </w:rPr>
        <w:t>x86</w:t>
      </w:r>
      <w:r>
        <w:rPr>
          <w:rFonts w:hint="eastAsia"/>
        </w:rPr>
        <w:t>版本进行测试！</w:t>
      </w:r>
    </w:p>
    <w:p w:rsidR="002C7141" w:rsidRDefault="002C7141" w:rsidP="00F833DC"/>
    <w:p w:rsidR="00AA0A7D" w:rsidRDefault="00AA0A7D" w:rsidP="00F833DC">
      <w:pPr>
        <w:pStyle w:val="1"/>
      </w:pPr>
      <w:r>
        <w:rPr>
          <w:rFonts w:hint="eastAsia"/>
        </w:rPr>
        <w:t>以下是个性设置：基于</w:t>
      </w:r>
      <w:r>
        <w:rPr>
          <w:rFonts w:hint="eastAsia"/>
        </w:rPr>
        <w:t xml:space="preserve">WR703N  </w:t>
      </w:r>
    </w:p>
    <w:p w:rsidR="00AA0A7D" w:rsidRDefault="00AA0A7D" w:rsidP="00AA0A7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添加一键无线</w:t>
      </w:r>
      <w:r>
        <w:rPr>
          <w:rFonts w:hint="eastAsia"/>
        </w:rPr>
        <w:t xml:space="preserve"> </w:t>
      </w:r>
    </w:p>
    <w:p w:rsidR="00AA0A7D" w:rsidRDefault="00AA0A7D" w:rsidP="00AA0A7D">
      <w:r>
        <w:rPr>
          <w:rFonts w:hint="eastAsia"/>
        </w:rPr>
        <w:t>在如下位置新建一个文件，文件名为</w:t>
      </w:r>
      <w:r>
        <w:rPr>
          <w:rFonts w:hint="eastAsia"/>
        </w:rPr>
        <w:t xml:space="preserve">01onoff </w:t>
      </w:r>
    </w:p>
    <w:p w:rsidR="00AA0A7D" w:rsidRDefault="00AA0A7D" w:rsidP="00AA0A7D">
      <w:r>
        <w:rPr>
          <w:rFonts w:hint="eastAsia"/>
        </w:rPr>
        <w:t xml:space="preserve">/target/linux/ar71xx/base-files/etc/hotplug.d/button/01onoff </w:t>
      </w:r>
    </w:p>
    <w:p w:rsidR="00AA0A7D" w:rsidRDefault="00AA0A7D" w:rsidP="00AA0A7D">
      <w:r>
        <w:rPr>
          <w:rFonts w:hint="eastAsia"/>
        </w:rPr>
        <w:t>内容如下：</w:t>
      </w:r>
      <w:r>
        <w:rPr>
          <w:rFonts w:hint="eastAsia"/>
        </w:rPr>
        <w:t xml:space="preserve"> </w:t>
      </w:r>
    </w:p>
    <w:p w:rsidR="00AA0A7D" w:rsidRDefault="005B0334" w:rsidP="005B0334">
      <w:pPr>
        <w:ind w:leftChars="337" w:left="708"/>
        <w:jc w:val="left"/>
      </w:pPr>
      <w:r>
        <w:t>#! /</w:t>
      </w:r>
      <w:r w:rsidR="00AA0A7D">
        <w:rPr>
          <w:rFonts w:hint="eastAsia"/>
        </w:rPr>
        <w:t xml:space="preserve">bin/sh  </w:t>
      </w:r>
    </w:p>
    <w:p w:rsidR="00AA0A7D" w:rsidRDefault="00AA0A7D" w:rsidP="005B0334">
      <w:pPr>
        <w:ind w:leftChars="337" w:left="708"/>
        <w:jc w:val="left"/>
      </w:pPr>
      <w:r>
        <w:t>[ "$BUTTON" = "wps" ]&amp;&amp; [ "$ACTION" = "pressed" ] &amp;&amp; {</w:t>
      </w:r>
    </w:p>
    <w:p w:rsidR="00AA0A7D" w:rsidRDefault="00AA0A7D" w:rsidP="005B0334">
      <w:pPr>
        <w:ind w:leftChars="337" w:left="708"/>
        <w:jc w:val="left"/>
      </w:pPr>
      <w:r>
        <w:t xml:space="preserve"> SW=$(uci get wireless.@wifi-device[0].disabled) </w:t>
      </w:r>
    </w:p>
    <w:p w:rsidR="00AA0A7D" w:rsidRDefault="00AA0A7D" w:rsidP="005B0334">
      <w:pPr>
        <w:ind w:leftChars="337" w:left="708"/>
        <w:jc w:val="left"/>
      </w:pPr>
      <w:r>
        <w:t xml:space="preserve">[ $SW == '0' ] &amp;&amp; uci </w:t>
      </w:r>
      <w:r w:rsidRPr="005B0334">
        <w:t>setwireless.@wifi-device[0].disabled=1</w:t>
      </w:r>
    </w:p>
    <w:p w:rsidR="00AA0A7D" w:rsidRDefault="00AA0A7D" w:rsidP="005B0334">
      <w:pPr>
        <w:ind w:leftChars="337" w:left="708"/>
        <w:jc w:val="left"/>
      </w:pPr>
      <w:r>
        <w:t xml:space="preserve">[ $SW == '0' ] || uci </w:t>
      </w:r>
      <w:r w:rsidRPr="005B0334">
        <w:t>setwireless.@wifi-device[0].disabled=0</w:t>
      </w:r>
    </w:p>
    <w:p w:rsidR="00AA0A7D" w:rsidRDefault="00AA0A7D" w:rsidP="005B0334">
      <w:pPr>
        <w:ind w:leftChars="337" w:left="708"/>
        <w:jc w:val="left"/>
      </w:pPr>
      <w:r>
        <w:t>wifi</w:t>
      </w:r>
    </w:p>
    <w:p w:rsidR="00AA0A7D" w:rsidRDefault="00AA0A7D" w:rsidP="005B0334">
      <w:pPr>
        <w:ind w:leftChars="337" w:left="708"/>
        <w:jc w:val="left"/>
      </w:pPr>
      <w:r>
        <w:t xml:space="preserve">} </w:t>
      </w:r>
    </w:p>
    <w:p w:rsidR="00AA0A7D" w:rsidRDefault="00AA0A7D" w:rsidP="00AA0A7D">
      <w:r>
        <w:rPr>
          <w:rFonts w:hint="eastAsia"/>
        </w:rPr>
        <w:t>保存后设置权限为</w:t>
      </w:r>
      <w:r>
        <w:rPr>
          <w:rFonts w:hint="eastAsia"/>
        </w:rPr>
        <w:t xml:space="preserve">0777 </w:t>
      </w:r>
    </w:p>
    <w:p w:rsidR="005B0334" w:rsidRDefault="00AA0A7D" w:rsidP="00AA0A7D">
      <w:r>
        <w:rPr>
          <w:rFonts w:hint="eastAsia"/>
        </w:rPr>
        <w:t>在终端下进入</w:t>
      </w:r>
      <w:r>
        <w:rPr>
          <w:rFonts w:hint="eastAsia"/>
        </w:rPr>
        <w:t>button</w:t>
      </w:r>
      <w:r>
        <w:rPr>
          <w:rFonts w:hint="eastAsia"/>
        </w:rPr>
        <w:t>文件夹，然后执行</w:t>
      </w:r>
      <w:r>
        <w:rPr>
          <w:rFonts w:hint="eastAsia"/>
        </w:rPr>
        <w:t xml:space="preserve"> chmod 777 </w:t>
      </w:r>
      <w:r>
        <w:rPr>
          <w:rFonts w:hint="eastAsia"/>
        </w:rPr>
        <w:t>–</w:t>
      </w:r>
      <w:r>
        <w:rPr>
          <w:rFonts w:hint="eastAsia"/>
        </w:rPr>
        <w:t xml:space="preserve">R 01onoff </w:t>
      </w:r>
      <w:r>
        <w:rPr>
          <w:rFonts w:hint="eastAsia"/>
        </w:rPr>
        <w:t>命令</w:t>
      </w:r>
    </w:p>
    <w:p w:rsidR="00AA0A7D" w:rsidRDefault="00AA0A7D" w:rsidP="00AA0A7D">
      <w:r>
        <w:rPr>
          <w:rFonts w:hint="eastAsia"/>
        </w:rPr>
        <w:t xml:space="preserve"> </w:t>
      </w:r>
      <w:r>
        <w:rPr>
          <w:rFonts w:hint="eastAsia"/>
        </w:rPr>
        <w:t>进入文件夹命令为</w:t>
      </w:r>
      <w:r>
        <w:rPr>
          <w:rFonts w:hint="eastAsia"/>
        </w:rPr>
        <w:t xml:space="preserve"> cd target/linux/ar71xx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，最前面的路径前没有‘</w:t>
      </w:r>
      <w:r>
        <w:rPr>
          <w:rFonts w:hint="eastAsia"/>
        </w:rPr>
        <w:t>/</w:t>
      </w:r>
      <w:r>
        <w:rPr>
          <w:rFonts w:hint="eastAsia"/>
        </w:rPr>
        <w:t>’符号！</w:t>
      </w:r>
      <w:r>
        <w:rPr>
          <w:rFonts w:hint="eastAsia"/>
        </w:rPr>
        <w:t xml:space="preserve">  </w:t>
      </w:r>
    </w:p>
    <w:p w:rsidR="00AA0A7D" w:rsidRDefault="00AA0A7D" w:rsidP="005B0334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添加</w:t>
      </w:r>
      <w:r>
        <w:rPr>
          <w:rFonts w:hint="eastAsia"/>
        </w:rPr>
        <w:t xml:space="preserve"> 3322 DDNS </w:t>
      </w:r>
      <w:r>
        <w:rPr>
          <w:rFonts w:hint="eastAsia"/>
        </w:rPr>
        <w:t>动态域名解析</w:t>
      </w:r>
      <w:r>
        <w:rPr>
          <w:rFonts w:hint="eastAsia"/>
        </w:rPr>
        <w:t xml:space="preserve"> </w:t>
      </w:r>
    </w:p>
    <w:p w:rsidR="00AA0A7D" w:rsidRDefault="00AA0A7D" w:rsidP="00AA0A7D">
      <w:r>
        <w:rPr>
          <w:rFonts w:hint="eastAsia"/>
        </w:rPr>
        <w:t xml:space="preserve">/feeds/packages/net/ddns-scripts/files/usr/lib/ddns/services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</w:p>
    <w:p w:rsidR="00AA0A7D" w:rsidRDefault="00AA0A7D" w:rsidP="00041178">
      <w:pPr>
        <w:ind w:leftChars="202" w:left="424"/>
        <w:jc w:val="left"/>
      </w:pPr>
      <w:r>
        <w:t xml:space="preserve">"3322.org"        </w:t>
      </w:r>
      <w:r w:rsidR="005B0334">
        <w:t>“</w:t>
      </w:r>
      <w:r>
        <w:t xml:space="preserve">http://[USERNAME]:[PASSWORD]@members.3322.org/dyndns/update?system=dyndns&amp;hostname=[DOMAIN]&amp;myip=[IP]&amp;wildcard=OFF"  </w:t>
      </w:r>
    </w:p>
    <w:p w:rsidR="00AA0A7D" w:rsidRDefault="00AA0A7D" w:rsidP="005B0334">
      <w:pPr>
        <w:jc w:val="left"/>
      </w:pPr>
      <w:r>
        <w:rPr>
          <w:rFonts w:hint="eastAsia"/>
        </w:rPr>
        <w:lastRenderedPageBreak/>
        <w:t>修改配置项</w:t>
      </w:r>
      <w:r>
        <w:rPr>
          <w:rFonts w:hint="eastAsia"/>
        </w:rPr>
        <w:t xml:space="preserve"> </w:t>
      </w:r>
    </w:p>
    <w:p w:rsidR="005B0334" w:rsidRDefault="00AA0A7D" w:rsidP="005B0334">
      <w:pPr>
        <w:jc w:val="left"/>
      </w:pPr>
      <w:r>
        <w:t xml:space="preserve">/feeds/packages/net/ddns-scripts/files/etc/config/ddns </w:t>
      </w:r>
    </w:p>
    <w:p w:rsidR="005B0334" w:rsidRDefault="00AA0A7D" w:rsidP="00041178">
      <w:pPr>
        <w:ind w:leftChars="135" w:left="283"/>
        <w:jc w:val="left"/>
      </w:pPr>
      <w:r>
        <w:t>config service "myddns"</w:t>
      </w:r>
    </w:p>
    <w:p w:rsidR="005B0334" w:rsidRDefault="00AA0A7D" w:rsidP="00041178">
      <w:pPr>
        <w:ind w:leftChars="135" w:left="283"/>
        <w:jc w:val="left"/>
      </w:pPr>
      <w:r>
        <w:t xml:space="preserve">         option enabled                 "1"</w:t>
      </w:r>
    </w:p>
    <w:p w:rsidR="005B0334" w:rsidRDefault="00AA0A7D" w:rsidP="00041178">
      <w:pPr>
        <w:ind w:leftChars="135" w:left="283"/>
        <w:jc w:val="left"/>
      </w:pPr>
      <w:r>
        <w:t xml:space="preserve">         option service_name        "3322.org"</w:t>
      </w:r>
    </w:p>
    <w:p w:rsidR="00AA0A7D" w:rsidRDefault="00AA0A7D" w:rsidP="00041178">
      <w:pPr>
        <w:ind w:leftChars="135" w:left="283"/>
        <w:jc w:val="left"/>
      </w:pPr>
      <w:r>
        <w:t xml:space="preserve">         option domain               "xxxx.3322.org" </w:t>
      </w:r>
    </w:p>
    <w:p w:rsidR="00AA0A7D" w:rsidRDefault="00AA0A7D" w:rsidP="005B0334">
      <w:pPr>
        <w:jc w:val="left"/>
      </w:pPr>
      <w:r>
        <w:t xml:space="preserve"> </w:t>
      </w:r>
    </w:p>
    <w:p w:rsidR="00AA0A7D" w:rsidRDefault="00AA0A7D" w:rsidP="005B0334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修改防火墙添加开放端口</w:t>
      </w:r>
      <w:r>
        <w:rPr>
          <w:rFonts w:hint="eastAsia"/>
        </w:rPr>
        <w:t xml:space="preserve"> </w:t>
      </w:r>
    </w:p>
    <w:p w:rsidR="005B0334" w:rsidRDefault="00AA0A7D" w:rsidP="005B0334">
      <w:pPr>
        <w:jc w:val="left"/>
      </w:pPr>
      <w:r>
        <w:rPr>
          <w:rFonts w:hint="eastAsia"/>
        </w:rPr>
        <w:t xml:space="preserve">/trunk/package/network/config/firewall/files/firewall.config </w:t>
      </w:r>
      <w:r>
        <w:rPr>
          <w:rFonts w:hint="eastAsia"/>
        </w:rPr>
        <w:t>添加内容：</w:t>
      </w:r>
      <w:r>
        <w:rPr>
          <w:rFonts w:hint="eastAsia"/>
        </w:rPr>
        <w:t xml:space="preserve"> </w:t>
      </w:r>
    </w:p>
    <w:p w:rsidR="00AA0A7D" w:rsidRDefault="00AA0A7D" w:rsidP="00041178">
      <w:pPr>
        <w:ind w:leftChars="202" w:left="424"/>
        <w:jc w:val="left"/>
      </w:pPr>
      <w:r>
        <w:rPr>
          <w:rFonts w:hint="eastAsia"/>
        </w:rPr>
        <w:t xml:space="preserve">config 'rule' </w:t>
      </w:r>
    </w:p>
    <w:p w:rsidR="005B0334" w:rsidRDefault="00AA0A7D" w:rsidP="00041178">
      <w:pPr>
        <w:ind w:leftChars="202" w:left="424"/>
        <w:jc w:val="left"/>
      </w:pPr>
      <w:r>
        <w:t xml:space="preserve">        option 'target''ACCEPT'</w:t>
      </w:r>
    </w:p>
    <w:p w:rsidR="005B0334" w:rsidRDefault="00AA0A7D" w:rsidP="00041178">
      <w:pPr>
        <w:ind w:leftChars="202" w:left="424"/>
        <w:jc w:val="left"/>
      </w:pPr>
      <w:r>
        <w:t xml:space="preserve">        option '_name' 'tr' </w:t>
      </w:r>
    </w:p>
    <w:p w:rsidR="005B0334" w:rsidRDefault="00AA0A7D" w:rsidP="00041178">
      <w:pPr>
        <w:ind w:leftChars="202" w:left="424"/>
        <w:jc w:val="left"/>
      </w:pPr>
      <w:r>
        <w:t xml:space="preserve">        option 'src' 'wan' </w:t>
      </w:r>
    </w:p>
    <w:p w:rsidR="005B0334" w:rsidRDefault="00AA0A7D" w:rsidP="00041178">
      <w:pPr>
        <w:ind w:leftChars="202" w:left="424"/>
        <w:jc w:val="left"/>
      </w:pPr>
      <w:r>
        <w:t xml:space="preserve">        option 'proto''tcpudp' </w:t>
      </w:r>
    </w:p>
    <w:p w:rsidR="00AA0A7D" w:rsidRDefault="00AA0A7D" w:rsidP="00041178">
      <w:pPr>
        <w:ind w:leftChars="202" w:left="424"/>
        <w:jc w:val="left"/>
      </w:pPr>
      <w:r>
        <w:t xml:space="preserve">        option 'dest_port''51413'  </w:t>
      </w:r>
    </w:p>
    <w:p w:rsidR="00AA0A7D" w:rsidRDefault="00AA0A7D" w:rsidP="00041178">
      <w:pPr>
        <w:ind w:leftChars="202" w:left="424"/>
        <w:jc w:val="left"/>
      </w:pPr>
      <w:r>
        <w:t xml:space="preserve">config 'rule' </w:t>
      </w:r>
    </w:p>
    <w:p w:rsidR="005B0334" w:rsidRDefault="00AA0A7D" w:rsidP="00041178">
      <w:pPr>
        <w:ind w:leftChars="202" w:left="424"/>
        <w:jc w:val="left"/>
      </w:pPr>
      <w:r>
        <w:t xml:space="preserve">        option 'target''ACCEPT' </w:t>
      </w:r>
    </w:p>
    <w:p w:rsidR="00AA0A7D" w:rsidRDefault="00AA0A7D" w:rsidP="00041178">
      <w:pPr>
        <w:ind w:leftChars="202" w:left="424"/>
        <w:jc w:val="left"/>
      </w:pPr>
      <w:r>
        <w:t xml:space="preserve">        option '_name''9091'</w:t>
      </w:r>
    </w:p>
    <w:p w:rsidR="005B0334" w:rsidRDefault="005B0334" w:rsidP="00041178">
      <w:pPr>
        <w:ind w:leftChars="202" w:left="424"/>
        <w:jc w:val="left"/>
      </w:pPr>
      <w:r>
        <w:t xml:space="preserve">        option 'src' 'wan' </w:t>
      </w:r>
    </w:p>
    <w:p w:rsidR="005B0334" w:rsidRDefault="005B0334" w:rsidP="00041178">
      <w:pPr>
        <w:ind w:leftChars="202" w:left="424"/>
        <w:jc w:val="left"/>
      </w:pPr>
      <w:r>
        <w:t xml:space="preserve">        option 'proto' 'tcp' </w:t>
      </w:r>
    </w:p>
    <w:p w:rsidR="005B0334" w:rsidRDefault="005B0334" w:rsidP="00041178">
      <w:pPr>
        <w:ind w:leftChars="202" w:left="424"/>
        <w:jc w:val="left"/>
      </w:pPr>
      <w:r>
        <w:t xml:space="preserve">        option 'dest_port''9091'</w:t>
      </w:r>
    </w:p>
    <w:p w:rsidR="005B0334" w:rsidRDefault="005B0334" w:rsidP="005B0334">
      <w:pPr>
        <w:jc w:val="left"/>
      </w:pPr>
    </w:p>
    <w:p w:rsidR="005B0334" w:rsidRDefault="005B0334" w:rsidP="005B0334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修改无线默认启动发射功率及加密</w:t>
      </w:r>
      <w:r>
        <w:rPr>
          <w:rFonts w:hint="eastAsia"/>
        </w:rPr>
        <w:t xml:space="preserve"> </w:t>
      </w:r>
    </w:p>
    <w:p w:rsidR="005B0334" w:rsidRDefault="005B0334" w:rsidP="005B0334">
      <w:pPr>
        <w:jc w:val="left"/>
      </w:pPr>
      <w:r>
        <w:rPr>
          <w:rFonts w:hint="eastAsia"/>
        </w:rPr>
        <w:t xml:space="preserve">/package/mac80211/files/lib/wifi/mac80211.sh </w:t>
      </w:r>
    </w:p>
    <w:p w:rsidR="005B0334" w:rsidRDefault="005B0334" w:rsidP="005B0334">
      <w:pPr>
        <w:jc w:val="left"/>
      </w:pPr>
      <w:r>
        <w:rPr>
          <w:rFonts w:hint="eastAsia"/>
        </w:rPr>
        <w:t>修改内容：注意对齐</w:t>
      </w:r>
      <w:r>
        <w:rPr>
          <w:rFonts w:hint="eastAsia"/>
        </w:rPr>
        <w:t>,</w:t>
      </w:r>
      <w:r>
        <w:rPr>
          <w:rFonts w:hint="eastAsia"/>
        </w:rPr>
        <w:t>参考修改</w:t>
      </w:r>
      <w:r>
        <w:rPr>
          <w:rFonts w:hint="eastAsia"/>
        </w:rPr>
        <w:t xml:space="preserve"> </w:t>
      </w:r>
      <w:r>
        <w:rPr>
          <w:rFonts w:hint="eastAsia"/>
        </w:rPr>
        <w:t>在文件最后修改以下内容：</w:t>
      </w:r>
      <w:r>
        <w:rPr>
          <w:rFonts w:hint="eastAsia"/>
        </w:rPr>
        <w:t xml:space="preserve"> </w:t>
      </w:r>
    </w:p>
    <w:p w:rsidR="005B0334" w:rsidRDefault="005B0334" w:rsidP="00041178">
      <w:pPr>
        <w:ind w:leftChars="202" w:left="424"/>
        <w:jc w:val="left"/>
      </w:pPr>
      <w:r>
        <w:rPr>
          <w:rFonts w:hint="eastAsia"/>
        </w:rPr>
        <w:t>config wifi-device  radio$devidx</w:t>
      </w:r>
    </w:p>
    <w:p w:rsidR="005B0334" w:rsidRDefault="005B0334" w:rsidP="00041178">
      <w:pPr>
        <w:ind w:leftChars="202" w:left="424"/>
        <w:jc w:val="left"/>
      </w:pPr>
      <w:r>
        <w:rPr>
          <w:rFonts w:hint="eastAsia"/>
        </w:rPr>
        <w:t xml:space="preserve">         option type     mac80211</w:t>
      </w:r>
    </w:p>
    <w:p w:rsidR="005B0334" w:rsidRDefault="005B0334" w:rsidP="00041178">
      <w:pPr>
        <w:ind w:leftChars="202" w:left="424"/>
        <w:jc w:val="left"/>
      </w:pPr>
      <w:r>
        <w:rPr>
          <w:rFonts w:hint="eastAsia"/>
        </w:rPr>
        <w:t xml:space="preserve">         option channel  ${channel} </w:t>
      </w:r>
    </w:p>
    <w:p w:rsidR="005B0334" w:rsidRDefault="005B0334" w:rsidP="00041178">
      <w:pPr>
        <w:ind w:leftChars="202" w:left="424"/>
        <w:jc w:val="left"/>
      </w:pPr>
      <w:r>
        <w:t xml:space="preserve">         option macaddr        $(cat/sys/class/ieee80211/${dev}/macaddress)</w:t>
      </w:r>
    </w:p>
    <w:p w:rsidR="005B0334" w:rsidRDefault="005B0334" w:rsidP="00041178">
      <w:pPr>
        <w:ind w:leftChars="202" w:left="424"/>
        <w:jc w:val="left"/>
      </w:pPr>
      <w:r>
        <w:t xml:space="preserve">         option hwmode        11${mode_11n}${mode_band} </w:t>
      </w:r>
    </w:p>
    <w:p w:rsidR="005B0334" w:rsidRDefault="005B0334" w:rsidP="00041178">
      <w:pPr>
        <w:ind w:leftChars="202" w:left="424"/>
        <w:jc w:val="left"/>
      </w:pPr>
      <w:r>
        <w:t xml:space="preserve">$ht_capab </w:t>
      </w:r>
    </w:p>
    <w:p w:rsidR="005B0334" w:rsidRDefault="005B0334" w:rsidP="00041178">
      <w:pPr>
        <w:ind w:leftChars="202" w:left="424"/>
        <w:jc w:val="left"/>
      </w:pPr>
      <w:r>
        <w:t xml:space="preserve">        # REMOVETHIS LINE TO ENABLE WIFI:  </w:t>
      </w:r>
    </w:p>
    <w:p w:rsidR="005B0334" w:rsidRDefault="005B0334" w:rsidP="00041178">
      <w:pPr>
        <w:ind w:leftChars="202" w:left="424"/>
        <w:jc w:val="left"/>
      </w:pPr>
      <w:r>
        <w:t xml:space="preserve">        option disabled 0</w:t>
      </w:r>
    </w:p>
    <w:p w:rsidR="005B0334" w:rsidRDefault="005B0334" w:rsidP="00041178">
      <w:pPr>
        <w:ind w:leftChars="202" w:left="424"/>
        <w:jc w:val="left"/>
      </w:pPr>
      <w:r>
        <w:t xml:space="preserve">        option txpower  17 </w:t>
      </w:r>
    </w:p>
    <w:p w:rsidR="005B0334" w:rsidRDefault="005B0334" w:rsidP="00041178">
      <w:pPr>
        <w:ind w:leftChars="202" w:left="424"/>
        <w:jc w:val="left"/>
      </w:pPr>
      <w:r>
        <w:t xml:space="preserve">        option htmode HT40- </w:t>
      </w:r>
    </w:p>
    <w:p w:rsidR="005B0334" w:rsidRDefault="005B0334" w:rsidP="00041178">
      <w:pPr>
        <w:ind w:leftChars="202" w:left="424"/>
        <w:jc w:val="left"/>
      </w:pPr>
      <w:r>
        <w:t xml:space="preserve">        option noscan 1 </w:t>
      </w:r>
    </w:p>
    <w:p w:rsidR="005B0334" w:rsidRDefault="005B0334" w:rsidP="00041178">
      <w:pPr>
        <w:ind w:leftChars="202" w:left="424"/>
        <w:jc w:val="left"/>
      </w:pPr>
      <w:r>
        <w:t xml:space="preserve">        option country CN  </w:t>
      </w:r>
    </w:p>
    <w:p w:rsidR="005B0334" w:rsidRDefault="005B0334" w:rsidP="00041178">
      <w:pPr>
        <w:ind w:leftChars="202" w:left="424"/>
        <w:jc w:val="left"/>
      </w:pPr>
      <w:r>
        <w:t xml:space="preserve">config wifi-iface </w:t>
      </w:r>
    </w:p>
    <w:p w:rsidR="005B0334" w:rsidRDefault="005B0334" w:rsidP="00041178">
      <w:pPr>
        <w:ind w:leftChars="202" w:left="424"/>
        <w:jc w:val="left"/>
      </w:pPr>
      <w:r>
        <w:t xml:space="preserve">        option device   radio$devidx </w:t>
      </w:r>
    </w:p>
    <w:p w:rsidR="005B0334" w:rsidRDefault="005B0334" w:rsidP="00041178">
      <w:pPr>
        <w:ind w:leftChars="202" w:left="424"/>
        <w:jc w:val="left"/>
      </w:pPr>
      <w:r>
        <w:t xml:space="preserve">        option network  lan </w:t>
      </w:r>
    </w:p>
    <w:p w:rsidR="005B0334" w:rsidRDefault="005B0334" w:rsidP="00041178">
      <w:pPr>
        <w:ind w:leftChars="202" w:left="424"/>
        <w:jc w:val="left"/>
      </w:pPr>
      <w:r>
        <w:t xml:space="preserve">        option mode     ap </w:t>
      </w:r>
    </w:p>
    <w:p w:rsidR="005B0334" w:rsidRDefault="005B0334" w:rsidP="00041178">
      <w:pPr>
        <w:ind w:leftChars="202" w:left="529" w:hangingChars="50" w:hanging="105"/>
        <w:jc w:val="left"/>
      </w:pPr>
      <w:r>
        <w:t xml:space="preserve">        option ssid  OpenWrt_$(cat/sys/class/ieee80211/${dev}/macaddress|tr "[a-z]""[A-Z]"|sed 's/://g'|cut -c7-12) </w:t>
      </w:r>
    </w:p>
    <w:p w:rsidR="005B0334" w:rsidRDefault="005B0334" w:rsidP="00041178">
      <w:pPr>
        <w:ind w:leftChars="202" w:left="424"/>
        <w:jc w:val="left"/>
      </w:pPr>
      <w:r>
        <w:rPr>
          <w:rFonts w:hint="eastAsia"/>
        </w:rPr>
        <w:t xml:space="preserve">       option encryption        psk2  -----</w:t>
      </w:r>
      <w:r>
        <w:rPr>
          <w:rFonts w:hint="eastAsia"/>
        </w:rPr>
        <w:t>加密方式</w:t>
      </w:r>
      <w:r>
        <w:rPr>
          <w:rFonts w:hint="eastAsia"/>
        </w:rPr>
        <w:t xml:space="preserve">  ( option encryption   none </w:t>
      </w:r>
      <w:r>
        <w:rPr>
          <w:rFonts w:hint="eastAsia"/>
        </w:rPr>
        <w:t>无密码</w:t>
      </w:r>
      <w:r>
        <w:rPr>
          <w:rFonts w:hint="eastAsia"/>
        </w:rPr>
        <w:t>)</w:t>
      </w:r>
    </w:p>
    <w:p w:rsidR="005B0334" w:rsidRDefault="005B0334" w:rsidP="00041178">
      <w:pPr>
        <w:ind w:leftChars="202" w:left="424"/>
        <w:jc w:val="left"/>
      </w:pPr>
      <w:r>
        <w:rPr>
          <w:rFonts w:hint="eastAsia"/>
        </w:rPr>
        <w:lastRenderedPageBreak/>
        <w:t xml:space="preserve">       option key xxxxxxxx  </w:t>
      </w:r>
      <w:r>
        <w:t xml:space="preserve">           </w:t>
      </w:r>
      <w:r>
        <w:rPr>
          <w:rFonts w:hint="eastAsia"/>
        </w:rPr>
        <w:t>----</w:t>
      </w:r>
      <w:r>
        <w:rPr>
          <w:rFonts w:hint="eastAsia"/>
        </w:rPr>
        <w:t>密码</w:t>
      </w:r>
      <w:r>
        <w:rPr>
          <w:rFonts w:hint="eastAsia"/>
        </w:rPr>
        <w:t xml:space="preserve"> (8</w:t>
      </w:r>
      <w:r>
        <w:rPr>
          <w:rFonts w:hint="eastAsia"/>
        </w:rPr>
        <w:t>位</w:t>
      </w:r>
      <w:r>
        <w:rPr>
          <w:rFonts w:hint="eastAsia"/>
        </w:rPr>
        <w:t>)     xxxxxxxx</w:t>
      </w:r>
    </w:p>
    <w:p w:rsidR="005B0334" w:rsidRDefault="005B0334" w:rsidP="00041178">
      <w:pPr>
        <w:ind w:leftChars="202" w:left="424"/>
        <w:jc w:val="left"/>
      </w:pPr>
      <w:r>
        <w:rPr>
          <w:rFonts w:hint="eastAsia"/>
        </w:rPr>
        <w:t xml:space="preserve">EOF </w:t>
      </w:r>
    </w:p>
    <w:p w:rsidR="005B0334" w:rsidRDefault="005B0334" w:rsidP="00041178">
      <w:pPr>
        <w:ind w:leftChars="202" w:left="424"/>
        <w:jc w:val="left"/>
      </w:pPr>
      <w:r>
        <w:t xml:space="preserve">       devidx=$(($devidx + 1)) </w:t>
      </w:r>
    </w:p>
    <w:p w:rsidR="005B0334" w:rsidRDefault="005B0334" w:rsidP="00041178">
      <w:pPr>
        <w:ind w:leftChars="202" w:left="424"/>
        <w:jc w:val="left"/>
      </w:pPr>
      <w:r>
        <w:t xml:space="preserve">       done </w:t>
      </w:r>
    </w:p>
    <w:p w:rsidR="005B0334" w:rsidRDefault="005B0334" w:rsidP="00041178">
      <w:pPr>
        <w:ind w:leftChars="202" w:left="424"/>
        <w:jc w:val="left"/>
      </w:pPr>
      <w:r>
        <w:t>}</w:t>
      </w:r>
    </w:p>
    <w:p w:rsidR="0095259C" w:rsidRDefault="0095259C" w:rsidP="0095259C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修改路由器名字和时区</w:t>
      </w:r>
      <w:r>
        <w:rPr>
          <w:rFonts w:hint="eastAsia"/>
        </w:rPr>
        <w:t xml:space="preserve"> </w:t>
      </w:r>
    </w:p>
    <w:p w:rsidR="0095259C" w:rsidRDefault="0095259C" w:rsidP="0095259C">
      <w:pPr>
        <w:jc w:val="left"/>
      </w:pPr>
      <w:r>
        <w:rPr>
          <w:rFonts w:hint="eastAsia"/>
        </w:rPr>
        <w:t xml:space="preserve">/package/base-files/files/etc/config/system </w:t>
      </w:r>
      <w:r>
        <w:rPr>
          <w:rFonts w:hint="eastAsia"/>
        </w:rPr>
        <w:t>修改内容：</w:t>
      </w:r>
      <w:r>
        <w:rPr>
          <w:rFonts w:hint="eastAsia"/>
        </w:rPr>
        <w:t xml:space="preserve"> </w:t>
      </w:r>
    </w:p>
    <w:p w:rsidR="0095259C" w:rsidRDefault="0095259C" w:rsidP="00041178">
      <w:pPr>
        <w:ind w:leftChars="202" w:left="424"/>
        <w:jc w:val="left"/>
      </w:pPr>
      <w:r>
        <w:rPr>
          <w:rFonts w:hint="eastAsia"/>
        </w:rPr>
        <w:t>config system</w:t>
      </w:r>
    </w:p>
    <w:p w:rsidR="0095259C" w:rsidRDefault="0095259C" w:rsidP="00041178">
      <w:pPr>
        <w:ind w:leftChars="202" w:left="424"/>
        <w:jc w:val="left"/>
      </w:pPr>
      <w:r>
        <w:rPr>
          <w:rFonts w:hint="eastAsia"/>
        </w:rPr>
        <w:t xml:space="preserve">         option hostname        OpenWrt</w:t>
      </w:r>
    </w:p>
    <w:p w:rsidR="0095259C" w:rsidRDefault="0095259C" w:rsidP="00041178">
      <w:pPr>
        <w:ind w:leftChars="202" w:left="424"/>
        <w:jc w:val="left"/>
      </w:pPr>
      <w:r>
        <w:rPr>
          <w:rFonts w:hint="eastAsia"/>
        </w:rPr>
        <w:t xml:space="preserve">         option zonename      Asia/Shanghai</w:t>
      </w:r>
    </w:p>
    <w:p w:rsidR="0095259C" w:rsidRDefault="0095259C" w:rsidP="00041178">
      <w:pPr>
        <w:ind w:leftChars="202" w:left="424"/>
        <w:jc w:val="left"/>
      </w:pPr>
      <w:r>
        <w:rPr>
          <w:rFonts w:hint="eastAsia"/>
        </w:rPr>
        <w:t xml:space="preserve">         option timezone        CST-8</w:t>
      </w:r>
    </w:p>
    <w:p w:rsidR="0098636D" w:rsidRDefault="0098636D" w:rsidP="0098636D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默认启动</w:t>
      </w:r>
      <w:r>
        <w:rPr>
          <w:rFonts w:hint="eastAsia"/>
        </w:rPr>
        <w:t>DHCP(703n</w:t>
      </w:r>
      <w:r>
        <w:rPr>
          <w:rFonts w:hint="eastAsia"/>
        </w:rPr>
        <w:t>用来当二级路由</w:t>
      </w:r>
      <w:r>
        <w:rPr>
          <w:rFonts w:hint="eastAsia"/>
        </w:rPr>
        <w:t xml:space="preserve">) </w:t>
      </w:r>
    </w:p>
    <w:p w:rsidR="0098636D" w:rsidRDefault="0098636D" w:rsidP="0098636D">
      <w:pPr>
        <w:jc w:val="left"/>
      </w:pPr>
      <w:r>
        <w:t xml:space="preserve">/trunk/package/network/services/dnsmasq/files/dhcp.conf </w:t>
      </w:r>
    </w:p>
    <w:p w:rsidR="0098636D" w:rsidRDefault="0098636D" w:rsidP="00041178">
      <w:pPr>
        <w:ind w:leftChars="202" w:left="424"/>
        <w:jc w:val="left"/>
      </w:pPr>
      <w:r>
        <w:t>config dhcp lan</w:t>
      </w:r>
    </w:p>
    <w:p w:rsidR="0098636D" w:rsidRDefault="0098636D" w:rsidP="00041178">
      <w:pPr>
        <w:ind w:leftChars="202" w:left="424"/>
        <w:jc w:val="left"/>
      </w:pPr>
      <w:r>
        <w:t xml:space="preserve">         option interface        lan</w:t>
      </w:r>
    </w:p>
    <w:p w:rsidR="0002538E" w:rsidRDefault="0098636D" w:rsidP="00041178">
      <w:pPr>
        <w:ind w:leftChars="202" w:left="424"/>
        <w:jc w:val="left"/>
      </w:pPr>
      <w:r>
        <w:t xml:space="preserve">         option start        100</w:t>
      </w:r>
    </w:p>
    <w:p w:rsidR="0002538E" w:rsidRDefault="0098636D" w:rsidP="00041178">
      <w:pPr>
        <w:ind w:leftChars="202" w:left="424"/>
        <w:jc w:val="left"/>
      </w:pPr>
      <w:r>
        <w:t xml:space="preserve">         option limit       150</w:t>
      </w:r>
    </w:p>
    <w:p w:rsidR="0098636D" w:rsidRDefault="0098636D" w:rsidP="00041178">
      <w:pPr>
        <w:ind w:leftChars="202" w:left="424"/>
        <w:jc w:val="left"/>
      </w:pPr>
      <w:r>
        <w:t xml:space="preserve">         option leasetime        12h </w:t>
      </w:r>
    </w:p>
    <w:p w:rsidR="0098636D" w:rsidRDefault="0098636D" w:rsidP="00041178">
      <w:pPr>
        <w:ind w:leftChars="202" w:left="424"/>
        <w:jc w:val="left"/>
      </w:pPr>
      <w:r>
        <w:rPr>
          <w:rFonts w:hint="eastAsia"/>
        </w:rPr>
        <w:t xml:space="preserve">        </w:t>
      </w:r>
      <w:r w:rsidR="0002538E">
        <w:t xml:space="preserve"> </w:t>
      </w:r>
      <w:r>
        <w:rPr>
          <w:rFonts w:hint="eastAsia"/>
        </w:rPr>
        <w:t>option ignore   0  -----------------</w:t>
      </w:r>
      <w:r>
        <w:rPr>
          <w:rFonts w:hint="eastAsia"/>
        </w:rPr>
        <w:t>添加这个</w:t>
      </w:r>
      <w:r w:rsidR="0002538E">
        <w:rPr>
          <w:rFonts w:hint="eastAsia"/>
        </w:rPr>
        <w:t xml:space="preserve"> </w:t>
      </w:r>
    </w:p>
    <w:p w:rsidR="0098636D" w:rsidRDefault="0098636D" w:rsidP="00F833DC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修改</w:t>
      </w:r>
      <w:r>
        <w:rPr>
          <w:rFonts w:hint="eastAsia"/>
        </w:rPr>
        <w:t>Transmission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</w:p>
    <w:p w:rsidR="0098636D" w:rsidRDefault="0098636D" w:rsidP="0098636D">
      <w:pPr>
        <w:jc w:val="left"/>
      </w:pPr>
      <w:r>
        <w:rPr>
          <w:rFonts w:hint="eastAsia"/>
        </w:rPr>
        <w:t xml:space="preserve">/feeds/packages/net/transmission/files/transmission.config </w:t>
      </w:r>
      <w:r>
        <w:rPr>
          <w:rFonts w:hint="eastAsia"/>
        </w:rPr>
        <w:t>修改内容：</w:t>
      </w:r>
      <w:r>
        <w:rPr>
          <w:rFonts w:hint="eastAsia"/>
        </w:rPr>
        <w:t xml:space="preserve"> </w:t>
      </w:r>
    </w:p>
    <w:p w:rsidR="0002538E" w:rsidRDefault="0098636D" w:rsidP="00041178">
      <w:pPr>
        <w:ind w:leftChars="202" w:left="424"/>
        <w:jc w:val="left"/>
      </w:pPr>
      <w:r>
        <w:t xml:space="preserve">option rpc_authentication_required true </w:t>
      </w:r>
    </w:p>
    <w:p w:rsidR="0098636D" w:rsidRDefault="0098636D" w:rsidP="00041178">
      <w:pPr>
        <w:ind w:leftChars="202" w:left="424"/>
        <w:jc w:val="left"/>
      </w:pPr>
      <w:r>
        <w:t>option umask 0</w:t>
      </w:r>
    </w:p>
    <w:p w:rsidR="0002538E" w:rsidRDefault="0002538E" w:rsidP="0002538E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修改</w:t>
      </w:r>
      <w:r>
        <w:rPr>
          <w:rFonts w:hint="eastAsia"/>
        </w:rPr>
        <w:t>network</w:t>
      </w:r>
      <w:r>
        <w:rPr>
          <w:rFonts w:hint="eastAsia"/>
        </w:rPr>
        <w:t>配置，配置成二级路由</w:t>
      </w:r>
      <w:r>
        <w:rPr>
          <w:rFonts w:hint="eastAsia"/>
        </w:rPr>
        <w:t xml:space="preserve"> </w:t>
      </w:r>
    </w:p>
    <w:p w:rsidR="0002538E" w:rsidRDefault="0002538E" w:rsidP="0002538E">
      <w:pPr>
        <w:jc w:val="left"/>
      </w:pPr>
      <w:r>
        <w:rPr>
          <w:rFonts w:hint="eastAsia"/>
        </w:rPr>
        <w:t xml:space="preserve">/trunk/package/base-files/files/etc/config/network </w:t>
      </w:r>
      <w:r>
        <w:rPr>
          <w:rFonts w:hint="eastAsia"/>
        </w:rPr>
        <w:t>修改内容：</w:t>
      </w:r>
      <w:r>
        <w:rPr>
          <w:rFonts w:hint="eastAsia"/>
        </w:rPr>
        <w:t xml:space="preserve"> </w:t>
      </w:r>
    </w:p>
    <w:p w:rsidR="0002538E" w:rsidRDefault="0002538E" w:rsidP="00F833DC">
      <w:pPr>
        <w:ind w:leftChars="202" w:left="424"/>
        <w:jc w:val="left"/>
      </w:pPr>
      <w:r>
        <w:t xml:space="preserve"># Copyright (C) 2006 OpenWrt.org </w:t>
      </w:r>
    </w:p>
    <w:p w:rsidR="0002538E" w:rsidRDefault="0002538E" w:rsidP="00F833DC">
      <w:pPr>
        <w:ind w:leftChars="202" w:left="424"/>
        <w:jc w:val="left"/>
      </w:pPr>
      <w:r>
        <w:t xml:space="preserve">config interface loopback </w:t>
      </w:r>
    </w:p>
    <w:p w:rsidR="0002538E" w:rsidRDefault="0002538E" w:rsidP="00F833DC">
      <w:pPr>
        <w:ind w:leftChars="202" w:left="424"/>
        <w:jc w:val="left"/>
      </w:pPr>
      <w:r>
        <w:t xml:space="preserve">option ifname lo </w:t>
      </w:r>
    </w:p>
    <w:p w:rsidR="0002538E" w:rsidRDefault="0002538E" w:rsidP="00F833DC">
      <w:pPr>
        <w:ind w:leftChars="202" w:left="424"/>
        <w:jc w:val="left"/>
      </w:pPr>
      <w:r>
        <w:t xml:space="preserve">option proto static </w:t>
      </w:r>
    </w:p>
    <w:p w:rsidR="0002538E" w:rsidRDefault="0002538E" w:rsidP="00F833DC">
      <w:pPr>
        <w:ind w:leftChars="202" w:left="424"/>
        <w:jc w:val="left"/>
      </w:pPr>
      <w:r>
        <w:t xml:space="preserve">option ipaddr 127.0.0.1 </w:t>
      </w:r>
    </w:p>
    <w:p w:rsidR="0002538E" w:rsidRDefault="0002538E" w:rsidP="00F833DC">
      <w:pPr>
        <w:ind w:leftChars="202" w:left="424"/>
        <w:jc w:val="left"/>
      </w:pPr>
      <w:r>
        <w:t xml:space="preserve">option netmask 255.0.0.0  </w:t>
      </w:r>
    </w:p>
    <w:p w:rsidR="0002538E" w:rsidRDefault="0002538E" w:rsidP="00F833DC">
      <w:pPr>
        <w:ind w:leftChars="202" w:left="424"/>
        <w:jc w:val="left"/>
      </w:pPr>
    </w:p>
    <w:p w:rsidR="0002538E" w:rsidRDefault="0002538E" w:rsidP="00F833DC">
      <w:pPr>
        <w:ind w:leftChars="202" w:left="424"/>
        <w:jc w:val="left"/>
      </w:pPr>
      <w:r>
        <w:t xml:space="preserve">config interface lan </w:t>
      </w:r>
    </w:p>
    <w:p w:rsidR="0002538E" w:rsidRDefault="0002538E" w:rsidP="00F833DC">
      <w:pPr>
        <w:ind w:leftChars="202" w:left="424"/>
        <w:jc w:val="left"/>
      </w:pPr>
      <w:r>
        <w:t xml:space="preserve">option type bridge </w:t>
      </w:r>
    </w:p>
    <w:p w:rsidR="0002538E" w:rsidRDefault="0002538E" w:rsidP="00F833DC">
      <w:pPr>
        <w:ind w:leftChars="202" w:left="424"/>
        <w:jc w:val="left"/>
      </w:pPr>
      <w:r>
        <w:t xml:space="preserve">option proto static </w:t>
      </w:r>
    </w:p>
    <w:p w:rsidR="0002538E" w:rsidRDefault="0002538E" w:rsidP="00F833DC">
      <w:pPr>
        <w:ind w:leftChars="202" w:left="424"/>
        <w:jc w:val="left"/>
      </w:pPr>
      <w:r>
        <w:t xml:space="preserve">option ipaddr 192.168.3.1 </w:t>
      </w:r>
    </w:p>
    <w:p w:rsidR="0002538E" w:rsidRDefault="0002538E" w:rsidP="00F833DC">
      <w:pPr>
        <w:ind w:leftChars="202" w:left="424"/>
        <w:jc w:val="left"/>
      </w:pPr>
      <w:r>
        <w:t xml:space="preserve">option netmask 255.255.255.0  </w:t>
      </w:r>
    </w:p>
    <w:p w:rsidR="0002538E" w:rsidRDefault="0002538E" w:rsidP="00F833DC">
      <w:pPr>
        <w:ind w:leftChars="202" w:left="424"/>
        <w:jc w:val="left"/>
      </w:pPr>
    </w:p>
    <w:p w:rsidR="0002538E" w:rsidRDefault="0002538E" w:rsidP="00F833DC">
      <w:pPr>
        <w:ind w:leftChars="202" w:left="424"/>
        <w:jc w:val="left"/>
      </w:pPr>
      <w:r>
        <w:t xml:space="preserve">config interface wan </w:t>
      </w:r>
    </w:p>
    <w:p w:rsidR="0002538E" w:rsidRDefault="0002538E" w:rsidP="00F833DC">
      <w:pPr>
        <w:ind w:leftChars="202" w:left="424"/>
        <w:jc w:val="left"/>
      </w:pPr>
      <w:r>
        <w:t xml:space="preserve">option ifname eth0 </w:t>
      </w:r>
    </w:p>
    <w:p w:rsidR="0002538E" w:rsidRDefault="0002538E" w:rsidP="00F833DC">
      <w:pPr>
        <w:ind w:leftChars="202" w:left="424"/>
        <w:jc w:val="left"/>
      </w:pPr>
      <w:r>
        <w:t xml:space="preserve">option _orig_ifname eth0 </w:t>
      </w:r>
    </w:p>
    <w:p w:rsidR="0002538E" w:rsidRDefault="0002538E" w:rsidP="00F833DC">
      <w:pPr>
        <w:ind w:leftChars="202" w:left="424"/>
        <w:jc w:val="left"/>
      </w:pPr>
      <w:r>
        <w:t xml:space="preserve">option _orig_bridge false </w:t>
      </w:r>
    </w:p>
    <w:p w:rsidR="0002538E" w:rsidRDefault="0002538E" w:rsidP="00F833DC">
      <w:pPr>
        <w:ind w:leftChars="202" w:left="424"/>
        <w:jc w:val="left"/>
      </w:pPr>
      <w:r>
        <w:t>option proto dhcp</w:t>
      </w:r>
    </w:p>
    <w:p w:rsidR="00C13E22" w:rsidRDefault="00C13E22" w:rsidP="00F833DC">
      <w:pPr>
        <w:ind w:leftChars="202" w:left="424"/>
        <w:jc w:val="left"/>
      </w:pPr>
    </w:p>
    <w:p w:rsidR="00C13E22" w:rsidRDefault="00C13E22" w:rsidP="00C13E22">
      <w:pPr>
        <w:pStyle w:val="2"/>
      </w:pPr>
      <w:r>
        <w:rPr>
          <w:rFonts w:hint="eastAsia"/>
        </w:rPr>
        <w:lastRenderedPageBreak/>
        <w:t xml:space="preserve">9. </w:t>
      </w:r>
      <w:r>
        <w:rPr>
          <w:rFonts w:hint="eastAsia"/>
        </w:rPr>
        <w:t>添加利用</w:t>
      </w:r>
      <w:r>
        <w:rPr>
          <w:rFonts w:hint="eastAsia"/>
        </w:rPr>
        <w:t>reset</w:t>
      </w:r>
      <w:r>
        <w:rPr>
          <w:rFonts w:hint="eastAsia"/>
        </w:rPr>
        <w:t>键的一键切换路由工作模式</w:t>
      </w:r>
      <w:r>
        <w:rPr>
          <w:rFonts w:hint="eastAsia"/>
        </w:rPr>
        <w:t xml:space="preserve"> </w:t>
      </w:r>
    </w:p>
    <w:p w:rsidR="00C13E22" w:rsidRDefault="00C13E22" w:rsidP="00C13E22">
      <w:pPr>
        <w:jc w:val="left"/>
      </w:pPr>
      <w:r>
        <w:rPr>
          <w:rFonts w:hint="eastAsia"/>
        </w:rPr>
        <w:t>在如下位置新建</w:t>
      </w:r>
      <w:r>
        <w:rPr>
          <w:rFonts w:hint="eastAsia"/>
        </w:rPr>
        <w:t>4</w:t>
      </w:r>
      <w:r>
        <w:rPr>
          <w:rFonts w:hint="eastAsia"/>
        </w:rPr>
        <w:t>个文件，在保存后，请修改权限为</w:t>
      </w:r>
      <w:r>
        <w:rPr>
          <w:rFonts w:hint="eastAsia"/>
        </w:rPr>
        <w:t xml:space="preserve">777 </w:t>
      </w:r>
    </w:p>
    <w:p w:rsidR="00C13E22" w:rsidRPr="00C956D1" w:rsidRDefault="00C13E22" w:rsidP="00C13E22">
      <w:pPr>
        <w:jc w:val="left"/>
        <w:rPr>
          <w:b/>
        </w:rPr>
      </w:pPr>
      <w:r w:rsidRPr="00C956D1">
        <w:rPr>
          <w:b/>
        </w:rPr>
        <w:t xml:space="preserve">/target/linux/ar71xx/base-files/etc/hotplug.d/button/00-button </w:t>
      </w:r>
    </w:p>
    <w:p w:rsidR="00014C63" w:rsidRDefault="00C13E22" w:rsidP="00014C63">
      <w:pPr>
        <w:ind w:leftChars="405" w:left="850"/>
        <w:jc w:val="left"/>
      </w:pPr>
      <w:r>
        <w:t xml:space="preserve">./etc/functions.sh </w:t>
      </w:r>
    </w:p>
    <w:p w:rsidR="00C13E22" w:rsidRDefault="00C13E22" w:rsidP="00014C63">
      <w:pPr>
        <w:ind w:leftChars="405" w:left="850"/>
        <w:jc w:val="left"/>
      </w:pPr>
      <w:r>
        <w:t>do_button () {</w:t>
      </w:r>
    </w:p>
    <w:p w:rsidR="00C13E22" w:rsidRDefault="00C13E22" w:rsidP="00014C63">
      <w:pPr>
        <w:ind w:leftChars="405" w:left="850"/>
        <w:jc w:val="left"/>
      </w:pPr>
      <w:r>
        <w:t xml:space="preserve">        local button </w:t>
      </w:r>
    </w:p>
    <w:p w:rsidR="00C13E22" w:rsidRDefault="00C13E22" w:rsidP="00014C63">
      <w:pPr>
        <w:ind w:leftChars="405" w:left="850"/>
        <w:jc w:val="left"/>
      </w:pPr>
      <w:r>
        <w:t xml:space="preserve">        local action </w:t>
      </w:r>
    </w:p>
    <w:p w:rsidR="00C13E22" w:rsidRDefault="00C13E22" w:rsidP="00014C63">
      <w:pPr>
        <w:ind w:leftChars="405" w:left="850"/>
        <w:jc w:val="left"/>
      </w:pPr>
      <w:r>
        <w:t xml:space="preserve">        local handler </w:t>
      </w:r>
    </w:p>
    <w:p w:rsidR="00C13E22" w:rsidRDefault="00C13E22" w:rsidP="00014C63">
      <w:pPr>
        <w:ind w:leftChars="405" w:left="850"/>
        <w:jc w:val="left"/>
      </w:pPr>
      <w:r>
        <w:t xml:space="preserve">        local min </w:t>
      </w:r>
    </w:p>
    <w:p w:rsidR="00C13E22" w:rsidRDefault="00C13E22" w:rsidP="00014C63">
      <w:pPr>
        <w:ind w:leftChars="405" w:left="850"/>
        <w:jc w:val="left"/>
      </w:pPr>
      <w:r>
        <w:t xml:space="preserve">        local max   </w:t>
      </w:r>
    </w:p>
    <w:p w:rsidR="00C13E22" w:rsidRDefault="00C13E22" w:rsidP="00014C63">
      <w:pPr>
        <w:ind w:leftChars="405" w:left="850"/>
        <w:jc w:val="left"/>
      </w:pPr>
      <w:r>
        <w:t xml:space="preserve">        config_get button $1 button </w:t>
      </w:r>
    </w:p>
    <w:p w:rsidR="00C13E22" w:rsidRDefault="00C13E22" w:rsidP="00014C63">
      <w:pPr>
        <w:ind w:leftChars="405" w:left="850"/>
        <w:jc w:val="left"/>
      </w:pPr>
      <w:r>
        <w:t xml:space="preserve">        config_get action $1 action </w:t>
      </w:r>
    </w:p>
    <w:p w:rsidR="00C13E22" w:rsidRDefault="00C13E22" w:rsidP="00014C63">
      <w:pPr>
        <w:ind w:leftChars="405" w:left="850"/>
        <w:jc w:val="left"/>
      </w:pPr>
      <w:r>
        <w:t xml:space="preserve">        config_get handler $1 handler </w:t>
      </w:r>
    </w:p>
    <w:p w:rsidR="00C13E22" w:rsidRDefault="00C13E22" w:rsidP="00014C63">
      <w:pPr>
        <w:ind w:leftChars="405" w:left="850"/>
        <w:jc w:val="left"/>
      </w:pPr>
      <w:r>
        <w:t xml:space="preserve">        config_get min $1 min </w:t>
      </w:r>
    </w:p>
    <w:p w:rsidR="00C13E22" w:rsidRDefault="00C13E22" w:rsidP="00014C63">
      <w:pPr>
        <w:ind w:leftChars="405" w:left="850"/>
        <w:jc w:val="left"/>
      </w:pPr>
      <w:r>
        <w:t xml:space="preserve">        config_get max $1 max   </w:t>
      </w:r>
    </w:p>
    <w:p w:rsidR="00C13E22" w:rsidRDefault="00C13E22" w:rsidP="00014C63">
      <w:pPr>
        <w:ind w:leftChars="405" w:left="850"/>
        <w:jc w:val="left"/>
      </w:pPr>
      <w:r>
        <w:t xml:space="preserve">        [ "$ACTION" = "$action" -a "$BUTTON" = "$button" -a -n "$handler" ] &amp;&amp; { </w:t>
      </w:r>
    </w:p>
    <w:p w:rsidR="00C13E22" w:rsidRDefault="00C13E22" w:rsidP="00014C63">
      <w:pPr>
        <w:ind w:leftChars="405" w:left="850"/>
        <w:jc w:val="left"/>
      </w:pPr>
      <w:r>
        <w:t xml:space="preserve">                [ -z "$min" -o -z "$max" ] &amp;&amp; eval $handler </w:t>
      </w:r>
    </w:p>
    <w:p w:rsidR="00C13E22" w:rsidRDefault="00C13E22" w:rsidP="00014C63">
      <w:pPr>
        <w:ind w:leftChars="405" w:left="850"/>
        <w:jc w:val="left"/>
      </w:pPr>
      <w:r>
        <w:t xml:space="preserve">                [ -n "$min" -a -n "$max" ] &amp;&amp; { </w:t>
      </w:r>
    </w:p>
    <w:p w:rsidR="00C13E22" w:rsidRDefault="00C13E22" w:rsidP="00014C63">
      <w:pPr>
        <w:ind w:leftChars="405" w:left="850"/>
        <w:jc w:val="left"/>
      </w:pPr>
      <w:r>
        <w:t xml:space="preserve">                        [ $min -le $SEEN -a $max -ge $SEEN ] &amp;&amp; eval $handler </w:t>
      </w:r>
    </w:p>
    <w:p w:rsidR="00C13E22" w:rsidRDefault="00C13E22" w:rsidP="00C13E22">
      <w:pPr>
        <w:jc w:val="left"/>
      </w:pPr>
      <w:r>
        <w:t xml:space="preserve">                } } }   </w:t>
      </w:r>
    </w:p>
    <w:p w:rsidR="00C13E22" w:rsidRPr="00C956D1" w:rsidRDefault="00C13E22" w:rsidP="00014C63">
      <w:pPr>
        <w:ind w:leftChars="405" w:left="850"/>
        <w:jc w:val="left"/>
        <w:rPr>
          <w:b/>
        </w:rPr>
      </w:pPr>
      <w:r w:rsidRPr="00C956D1">
        <w:rPr>
          <w:b/>
        </w:rPr>
        <w:t xml:space="preserve">config_load system </w:t>
      </w:r>
    </w:p>
    <w:p w:rsidR="00C13E22" w:rsidRPr="00C956D1" w:rsidRDefault="00C13E22" w:rsidP="00014C63">
      <w:pPr>
        <w:ind w:leftChars="405" w:left="850"/>
        <w:jc w:val="left"/>
        <w:rPr>
          <w:b/>
        </w:rPr>
      </w:pPr>
      <w:r w:rsidRPr="00C956D1">
        <w:rPr>
          <w:b/>
        </w:rPr>
        <w:t xml:space="preserve">config_foreach do_button button </w:t>
      </w:r>
    </w:p>
    <w:p w:rsidR="00C956D1" w:rsidRPr="00C956D1" w:rsidRDefault="00C13E22" w:rsidP="00014C63">
      <w:pPr>
        <w:ind w:leftChars="405" w:left="850"/>
        <w:jc w:val="left"/>
        <w:rPr>
          <w:b/>
        </w:rPr>
      </w:pPr>
      <w:r w:rsidRPr="00C956D1">
        <w:rPr>
          <w:b/>
        </w:rPr>
        <w:t xml:space="preserve">/target/linux/ar71xx/base-files/etc/hotplug.d/button/change2ap </w:t>
      </w:r>
    </w:p>
    <w:p w:rsidR="00C13E22" w:rsidRDefault="00C13E22" w:rsidP="00014C63">
      <w:pPr>
        <w:ind w:leftChars="405" w:left="850"/>
        <w:jc w:val="left"/>
      </w:pPr>
      <w:r>
        <w:t xml:space="preserve">#!/bin/sh </w:t>
      </w:r>
    </w:p>
    <w:p w:rsidR="00C956D1" w:rsidRDefault="00C13E22" w:rsidP="00014C63">
      <w:pPr>
        <w:ind w:leftChars="405" w:left="850"/>
        <w:jc w:val="left"/>
      </w:pPr>
      <w:r>
        <w:t xml:space="preserve">uci delete network.wan </w:t>
      </w:r>
    </w:p>
    <w:p w:rsidR="00C956D1" w:rsidRDefault="00C13E22" w:rsidP="00014C63">
      <w:pPr>
        <w:ind w:leftChars="405" w:left="850"/>
        <w:jc w:val="left"/>
      </w:pPr>
      <w:r>
        <w:t xml:space="preserve">uci delete network.lan </w:t>
      </w:r>
    </w:p>
    <w:p w:rsidR="00C956D1" w:rsidRDefault="00C13E22" w:rsidP="00014C63">
      <w:pPr>
        <w:ind w:leftChars="405" w:left="850"/>
        <w:jc w:val="left"/>
      </w:pPr>
      <w:r>
        <w:t xml:space="preserve">uci set network.lan=interface </w:t>
      </w:r>
    </w:p>
    <w:p w:rsidR="00C956D1" w:rsidRDefault="00C13E22" w:rsidP="00014C63">
      <w:pPr>
        <w:ind w:leftChars="405" w:left="850"/>
        <w:jc w:val="left"/>
      </w:pPr>
      <w:r>
        <w:t xml:space="preserve">uci set network.lan.ifname=eth0 </w:t>
      </w:r>
    </w:p>
    <w:p w:rsidR="00C956D1" w:rsidRDefault="00C13E22" w:rsidP="00014C63">
      <w:pPr>
        <w:ind w:leftChars="405" w:left="850"/>
        <w:jc w:val="left"/>
      </w:pPr>
      <w:r>
        <w:t xml:space="preserve">uci set network.lan.type=bridge </w:t>
      </w:r>
    </w:p>
    <w:p w:rsidR="00C956D1" w:rsidRDefault="00C13E22" w:rsidP="00014C63">
      <w:pPr>
        <w:ind w:leftChars="405" w:left="850"/>
        <w:jc w:val="left"/>
      </w:pPr>
      <w:r>
        <w:t xml:space="preserve">uci set network.lan.proto=static </w:t>
      </w:r>
    </w:p>
    <w:p w:rsidR="00C956D1" w:rsidRDefault="00C13E22" w:rsidP="00014C63">
      <w:pPr>
        <w:ind w:leftChars="405" w:left="850"/>
        <w:jc w:val="left"/>
      </w:pPr>
      <w:r>
        <w:t xml:space="preserve">uci set network.lan.ipaddr=192.168.1.2 </w:t>
      </w:r>
    </w:p>
    <w:p w:rsidR="00C956D1" w:rsidRDefault="00C13E22" w:rsidP="00014C63">
      <w:pPr>
        <w:ind w:leftChars="405" w:left="850"/>
        <w:jc w:val="left"/>
      </w:pPr>
      <w:r>
        <w:t xml:space="preserve">uci set network.lan.netmask=255.255.255.0 </w:t>
      </w:r>
    </w:p>
    <w:p w:rsidR="00C956D1" w:rsidRDefault="00C13E22" w:rsidP="00014C63">
      <w:pPr>
        <w:ind w:leftChars="405" w:left="850"/>
        <w:jc w:val="left"/>
      </w:pPr>
      <w:r>
        <w:t xml:space="preserve">uci set network.lan.gateway=192.168.1.1 </w:t>
      </w:r>
    </w:p>
    <w:p w:rsidR="00C956D1" w:rsidRDefault="00C13E22" w:rsidP="00014C63">
      <w:pPr>
        <w:ind w:leftChars="405" w:left="850"/>
        <w:jc w:val="left"/>
      </w:pPr>
      <w:r>
        <w:t xml:space="preserve">uci set network.lan.dns=192.168.1.1 </w:t>
      </w:r>
    </w:p>
    <w:p w:rsidR="00C956D1" w:rsidRDefault="00C13E22" w:rsidP="00014C63">
      <w:pPr>
        <w:ind w:leftChars="405" w:left="850"/>
        <w:jc w:val="left"/>
      </w:pPr>
      <w:r>
        <w:t xml:space="preserve">uci commit network </w:t>
      </w:r>
    </w:p>
    <w:p w:rsidR="00C956D1" w:rsidRDefault="00C13E22" w:rsidP="00014C63">
      <w:pPr>
        <w:ind w:leftChars="405" w:left="850"/>
        <w:jc w:val="left"/>
      </w:pPr>
      <w:r>
        <w:t xml:space="preserve">uci set dhcp.lan.ignore=1 </w:t>
      </w:r>
    </w:p>
    <w:p w:rsidR="00C956D1" w:rsidRDefault="00C13E22" w:rsidP="00014C63">
      <w:pPr>
        <w:ind w:leftChars="405" w:left="850"/>
        <w:jc w:val="left"/>
      </w:pPr>
      <w:r>
        <w:t xml:space="preserve">uci commit dhcp </w:t>
      </w:r>
    </w:p>
    <w:p w:rsidR="00C13E22" w:rsidRDefault="00C13E22" w:rsidP="00014C63">
      <w:pPr>
        <w:ind w:leftChars="405" w:left="850"/>
        <w:jc w:val="left"/>
      </w:pPr>
      <w:r>
        <w:t xml:space="preserve">reboot </w:t>
      </w:r>
    </w:p>
    <w:p w:rsidR="00C956D1" w:rsidRDefault="00C956D1" w:rsidP="00014C63">
      <w:pPr>
        <w:ind w:leftChars="405" w:left="850"/>
        <w:jc w:val="left"/>
      </w:pPr>
    </w:p>
    <w:p w:rsidR="00C13E22" w:rsidRPr="00BE793C" w:rsidRDefault="00C13E22" w:rsidP="00014C63">
      <w:pPr>
        <w:ind w:leftChars="405" w:left="850"/>
        <w:jc w:val="left"/>
        <w:rPr>
          <w:b/>
        </w:rPr>
      </w:pPr>
      <w:r w:rsidRPr="00BE793C">
        <w:rPr>
          <w:b/>
        </w:rPr>
        <w:t xml:space="preserve">/target/linux/ar71xx/base-files/etc/hotplug.d/button/change23dhcp </w:t>
      </w:r>
    </w:p>
    <w:p w:rsidR="00C13E22" w:rsidRDefault="00C13E22" w:rsidP="00014C63">
      <w:pPr>
        <w:ind w:leftChars="405" w:left="850"/>
        <w:jc w:val="left"/>
      </w:pPr>
      <w:r>
        <w:t xml:space="preserve">#!/bin/sh </w:t>
      </w:r>
    </w:p>
    <w:p w:rsidR="00BE793C" w:rsidRDefault="00C13E22" w:rsidP="00014C63">
      <w:pPr>
        <w:ind w:leftChars="405" w:left="850"/>
        <w:jc w:val="left"/>
      </w:pPr>
      <w:r>
        <w:t xml:space="preserve">uci delete network.wan </w:t>
      </w:r>
    </w:p>
    <w:p w:rsidR="00BE793C" w:rsidRDefault="00C13E22" w:rsidP="00014C63">
      <w:pPr>
        <w:ind w:leftChars="405" w:left="850"/>
        <w:jc w:val="left"/>
      </w:pPr>
      <w:r>
        <w:t xml:space="preserve">uci delete network.lan </w:t>
      </w:r>
    </w:p>
    <w:p w:rsidR="00C13E22" w:rsidRDefault="00C13E22" w:rsidP="00014C63">
      <w:pPr>
        <w:ind w:leftChars="405" w:left="850"/>
        <w:jc w:val="left"/>
      </w:pPr>
      <w:r>
        <w:t xml:space="preserve">uci set network.lan=interface </w:t>
      </w:r>
    </w:p>
    <w:p w:rsidR="00BE793C" w:rsidRPr="00BE793C" w:rsidRDefault="00C13E22" w:rsidP="00014C63">
      <w:pPr>
        <w:ind w:leftChars="405" w:left="850"/>
        <w:jc w:val="left"/>
        <w:rPr>
          <w:color w:val="0070C0"/>
        </w:rPr>
      </w:pPr>
      <w:r>
        <w:lastRenderedPageBreak/>
        <w:t xml:space="preserve">uci set network.lan.type=bridge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network.lan.proto=static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network.lan.ipaddr=192.168.10.1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network.lan.netmask=255.255.255.0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network.wan=interface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network.wan.ifname=eth0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network.wan.proto=dhcp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network.wan._orig_ifname=eth0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network.wan._orig_bridge=false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commit network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delete dhcp.lan.ignore </w:t>
      </w:r>
    </w:p>
    <w:p w:rsidR="00BE793C" w:rsidRDefault="00BE793C" w:rsidP="00014C63">
      <w:pPr>
        <w:ind w:leftChars="405" w:left="850"/>
        <w:jc w:val="left"/>
      </w:pPr>
      <w:r w:rsidRPr="00BE793C">
        <w:rPr>
          <w:color w:val="0070C0"/>
        </w:rPr>
        <w:t>uci</w:t>
      </w:r>
      <w:r w:rsidR="00C13E22">
        <w:t xml:space="preserve"> commit dhcp </w:t>
      </w:r>
    </w:p>
    <w:p w:rsidR="00C13E22" w:rsidRDefault="00C13E22" w:rsidP="00014C63">
      <w:pPr>
        <w:ind w:leftChars="405" w:left="850"/>
        <w:jc w:val="left"/>
      </w:pPr>
      <w:r>
        <w:t xml:space="preserve">reboot   </w:t>
      </w:r>
    </w:p>
    <w:p w:rsidR="00BE793C" w:rsidRDefault="00BE793C" w:rsidP="00014C63">
      <w:pPr>
        <w:ind w:leftChars="405" w:left="850"/>
        <w:jc w:val="left"/>
      </w:pPr>
    </w:p>
    <w:p w:rsidR="00C13E22" w:rsidRPr="00BE793C" w:rsidRDefault="00C13E22" w:rsidP="00014C63">
      <w:pPr>
        <w:ind w:leftChars="405" w:left="850"/>
        <w:jc w:val="left"/>
        <w:rPr>
          <w:b/>
        </w:rPr>
      </w:pPr>
      <w:r w:rsidRPr="00BE793C">
        <w:rPr>
          <w:b/>
        </w:rPr>
        <w:t xml:space="preserve">/target/linux/ar71xx/base-files/etc/hotplug.d/button/change23g </w:t>
      </w:r>
    </w:p>
    <w:p w:rsidR="00C13E22" w:rsidRDefault="00C13E22" w:rsidP="00014C63">
      <w:pPr>
        <w:ind w:leftChars="405" w:left="850"/>
        <w:jc w:val="left"/>
      </w:pPr>
      <w:r>
        <w:t xml:space="preserve">#!/bin/sh </w:t>
      </w:r>
    </w:p>
    <w:p w:rsidR="00BE793C" w:rsidRDefault="00C13E22" w:rsidP="00014C63">
      <w:pPr>
        <w:ind w:leftChars="405" w:left="850"/>
        <w:jc w:val="left"/>
      </w:pPr>
      <w:r>
        <w:t xml:space="preserve">uci delete network.wan </w:t>
      </w:r>
    </w:p>
    <w:p w:rsidR="00BE793C" w:rsidRPr="00BE793C" w:rsidRDefault="00C13E22" w:rsidP="00014C63">
      <w:pPr>
        <w:ind w:leftChars="405" w:left="850"/>
        <w:jc w:val="left"/>
        <w:rPr>
          <w:color w:val="0070C0"/>
        </w:rPr>
      </w:pPr>
      <w:r>
        <w:t xml:space="preserve">uci delete network.lan </w:t>
      </w:r>
    </w:p>
    <w:p w:rsidR="00BE793C" w:rsidRDefault="00BE793C" w:rsidP="00014C63">
      <w:pPr>
        <w:ind w:leftChars="405" w:left="850"/>
        <w:jc w:val="left"/>
      </w:pPr>
      <w:r w:rsidRPr="00BE793C">
        <w:rPr>
          <w:color w:val="0070C0"/>
        </w:rPr>
        <w:t>uci</w:t>
      </w:r>
      <w:r w:rsidR="00C13E22">
        <w:t xml:space="preserve"> set network.lan=interface </w:t>
      </w:r>
    </w:p>
    <w:p w:rsidR="00BE793C" w:rsidRPr="00BE793C" w:rsidRDefault="00C13E22" w:rsidP="00014C63">
      <w:pPr>
        <w:ind w:leftChars="405" w:left="850"/>
        <w:jc w:val="left"/>
        <w:rPr>
          <w:color w:val="0070C0"/>
        </w:rPr>
      </w:pPr>
      <w:r>
        <w:t xml:space="preserve">uci set network.lan.ifname=eth0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network.lan.type=bridge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network.lan.proto=static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network.lan.ipaddr=192.168.1.1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network.lan.netmask=255.255.255.0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network.wan=interface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network.wan.ifname=ppp0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network.wan.proto=3g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network.wan.maxwait=0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network.wan.service=evdo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network.wan.device=/dev/ttyUSB0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network.wan.username=ctnet@mycdma.cn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network.wan.password=vnet.mobi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set network.wan.auto=1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commit network </w:t>
      </w:r>
    </w:p>
    <w:p w:rsidR="00BE793C" w:rsidRPr="00BE793C" w:rsidRDefault="00BE793C" w:rsidP="00014C63">
      <w:pPr>
        <w:ind w:leftChars="405" w:left="850"/>
        <w:jc w:val="left"/>
        <w:rPr>
          <w:color w:val="0070C0"/>
        </w:rPr>
      </w:pPr>
      <w:r w:rsidRPr="00BE793C">
        <w:rPr>
          <w:color w:val="0070C0"/>
        </w:rPr>
        <w:t>uci</w:t>
      </w:r>
      <w:r w:rsidR="00C13E22">
        <w:t xml:space="preserve"> delete dhcp.lan.ignore </w:t>
      </w:r>
    </w:p>
    <w:p w:rsidR="00BE793C" w:rsidRDefault="00BE793C" w:rsidP="00014C63">
      <w:pPr>
        <w:ind w:leftChars="405" w:left="850"/>
        <w:jc w:val="left"/>
      </w:pPr>
      <w:r w:rsidRPr="00BE793C">
        <w:rPr>
          <w:color w:val="0070C0"/>
        </w:rPr>
        <w:t>uci</w:t>
      </w:r>
      <w:r w:rsidR="00C13E22">
        <w:t xml:space="preserve"> commit dhcp </w:t>
      </w:r>
    </w:p>
    <w:p w:rsidR="00C13E22" w:rsidRDefault="00C13E22" w:rsidP="00014C63">
      <w:pPr>
        <w:ind w:leftChars="405" w:left="850"/>
        <w:jc w:val="left"/>
      </w:pPr>
      <w:r>
        <w:t xml:space="preserve">reboot </w:t>
      </w:r>
    </w:p>
    <w:p w:rsidR="00BE793C" w:rsidRDefault="00BE793C" w:rsidP="00C13E22">
      <w:pPr>
        <w:jc w:val="left"/>
      </w:pPr>
    </w:p>
    <w:p w:rsidR="00C13E22" w:rsidRPr="00BE793C" w:rsidRDefault="00C13E22" w:rsidP="00C13E22">
      <w:pPr>
        <w:jc w:val="left"/>
        <w:rPr>
          <w:b/>
        </w:rPr>
      </w:pPr>
      <w:r w:rsidRPr="00BE793C">
        <w:rPr>
          <w:rFonts w:hint="eastAsia"/>
          <w:b/>
        </w:rPr>
        <w:t>修改</w:t>
      </w:r>
      <w:r w:rsidRPr="00BE793C">
        <w:rPr>
          <w:rFonts w:hint="eastAsia"/>
          <w:b/>
        </w:rPr>
        <w:t>/package/base-files/files/etc/config/system</w:t>
      </w:r>
      <w:r w:rsidRPr="00BE793C">
        <w:rPr>
          <w:rFonts w:hint="eastAsia"/>
          <w:b/>
        </w:rPr>
        <w:t>，在尾部添加</w:t>
      </w:r>
      <w:r w:rsidRPr="00BE793C">
        <w:rPr>
          <w:rFonts w:hint="eastAsia"/>
          <w:b/>
        </w:rPr>
        <w:t xml:space="preserve"> </w:t>
      </w:r>
    </w:p>
    <w:p w:rsidR="00C13E22" w:rsidRDefault="00C13E22" w:rsidP="00014C63">
      <w:pPr>
        <w:ind w:leftChars="337" w:left="708"/>
        <w:jc w:val="left"/>
      </w:pPr>
      <w:r>
        <w:t xml:space="preserve">config button </w:t>
      </w:r>
    </w:p>
    <w:p w:rsidR="00BE793C" w:rsidRDefault="00C13E22" w:rsidP="00014C63">
      <w:pPr>
        <w:ind w:leftChars="337" w:left="708"/>
        <w:jc w:val="left"/>
      </w:pPr>
      <w:r>
        <w:t xml:space="preserve">         option button 'reset' </w:t>
      </w:r>
    </w:p>
    <w:p w:rsidR="00C13E22" w:rsidRDefault="00C13E22" w:rsidP="00014C63">
      <w:pPr>
        <w:ind w:leftChars="337" w:left="708"/>
        <w:jc w:val="left"/>
      </w:pPr>
      <w:r>
        <w:t xml:space="preserve">         option action 'released' </w:t>
      </w:r>
    </w:p>
    <w:p w:rsidR="00C13E22" w:rsidRDefault="00C13E22" w:rsidP="00014C63">
      <w:pPr>
        <w:ind w:leftChars="337" w:left="708"/>
        <w:jc w:val="left"/>
      </w:pPr>
      <w:r>
        <w:t xml:space="preserve">         option handler '/etc/hotplug.d/button/change23g' </w:t>
      </w:r>
    </w:p>
    <w:p w:rsidR="00BE793C" w:rsidRDefault="00C13E22" w:rsidP="00014C63">
      <w:pPr>
        <w:ind w:leftChars="337" w:left="708"/>
        <w:jc w:val="left"/>
      </w:pPr>
      <w:r>
        <w:t xml:space="preserve">         option min '0' </w:t>
      </w:r>
    </w:p>
    <w:p w:rsidR="00C13E22" w:rsidRDefault="00C13E22" w:rsidP="00014C63">
      <w:pPr>
        <w:ind w:leftChars="337" w:left="708"/>
        <w:jc w:val="left"/>
      </w:pPr>
      <w:r>
        <w:lastRenderedPageBreak/>
        <w:t xml:space="preserve">         option max '2'   </w:t>
      </w:r>
    </w:p>
    <w:p w:rsidR="00C13E22" w:rsidRDefault="00C13E22" w:rsidP="00014C63">
      <w:pPr>
        <w:ind w:leftChars="337" w:left="708"/>
        <w:jc w:val="left"/>
      </w:pPr>
      <w:r>
        <w:t xml:space="preserve">config button </w:t>
      </w:r>
    </w:p>
    <w:p w:rsidR="00BE793C" w:rsidRDefault="00C13E22" w:rsidP="00014C63">
      <w:pPr>
        <w:ind w:leftChars="337" w:left="708"/>
        <w:jc w:val="left"/>
      </w:pPr>
      <w:r>
        <w:t xml:space="preserve">         option button 'reset' </w:t>
      </w:r>
    </w:p>
    <w:p w:rsidR="00C13E22" w:rsidRDefault="00C13E22" w:rsidP="00014C63">
      <w:pPr>
        <w:ind w:leftChars="337" w:left="708"/>
        <w:jc w:val="left"/>
      </w:pPr>
      <w:r>
        <w:t xml:space="preserve">         option action 'released' </w:t>
      </w:r>
    </w:p>
    <w:p w:rsidR="00BE793C" w:rsidRDefault="00C13E22" w:rsidP="00014C63">
      <w:pPr>
        <w:ind w:leftChars="337" w:left="708"/>
        <w:jc w:val="left"/>
      </w:pPr>
      <w:r>
        <w:t xml:space="preserve">         option handler '/etc/hotplug.d/button/change2ap' </w:t>
      </w:r>
    </w:p>
    <w:p w:rsidR="00BE793C" w:rsidRDefault="00C13E22" w:rsidP="00014C63">
      <w:pPr>
        <w:ind w:leftChars="337" w:left="708"/>
        <w:jc w:val="left"/>
      </w:pPr>
      <w:r>
        <w:t xml:space="preserve">         option min '3' </w:t>
      </w:r>
    </w:p>
    <w:p w:rsidR="00C13E22" w:rsidRDefault="00C13E22" w:rsidP="00014C63">
      <w:pPr>
        <w:ind w:leftChars="337" w:left="708"/>
        <w:jc w:val="left"/>
      </w:pPr>
      <w:r>
        <w:t xml:space="preserve">         option max '8'   </w:t>
      </w:r>
    </w:p>
    <w:p w:rsidR="00C13E22" w:rsidRDefault="00C13E22" w:rsidP="00014C63">
      <w:pPr>
        <w:ind w:leftChars="337" w:left="708"/>
        <w:jc w:val="left"/>
      </w:pPr>
      <w:r>
        <w:t xml:space="preserve">config button </w:t>
      </w:r>
    </w:p>
    <w:p w:rsidR="00BE793C" w:rsidRDefault="00C13E22" w:rsidP="00014C63">
      <w:pPr>
        <w:ind w:leftChars="337" w:left="708"/>
        <w:jc w:val="left"/>
      </w:pPr>
      <w:r>
        <w:t xml:space="preserve">         option button 'reset' </w:t>
      </w:r>
    </w:p>
    <w:p w:rsidR="00C13E22" w:rsidRDefault="00C13E22" w:rsidP="00014C63">
      <w:pPr>
        <w:ind w:leftChars="337" w:left="708"/>
        <w:jc w:val="left"/>
      </w:pPr>
      <w:r>
        <w:t xml:space="preserve">         option action 'released' </w:t>
      </w:r>
    </w:p>
    <w:p w:rsidR="00BE793C" w:rsidRDefault="00C13E22" w:rsidP="00014C63">
      <w:pPr>
        <w:ind w:leftChars="337" w:left="708"/>
        <w:jc w:val="left"/>
      </w:pPr>
      <w:r>
        <w:t xml:space="preserve">         option handler '/etc/hotplug.d/button/change2dhcp' </w:t>
      </w:r>
    </w:p>
    <w:p w:rsidR="00BE793C" w:rsidRDefault="00C13E22" w:rsidP="00014C63">
      <w:pPr>
        <w:ind w:leftChars="337" w:left="708"/>
        <w:jc w:val="left"/>
      </w:pPr>
      <w:r>
        <w:t xml:space="preserve">         option min '9' </w:t>
      </w:r>
    </w:p>
    <w:p w:rsidR="00C13E22" w:rsidRDefault="00C13E22" w:rsidP="00014C63">
      <w:pPr>
        <w:ind w:leftChars="337" w:left="708"/>
        <w:jc w:val="left"/>
      </w:pPr>
      <w:r>
        <w:t xml:space="preserve">         option max '99' </w:t>
      </w:r>
    </w:p>
    <w:p w:rsidR="00AB6BD2" w:rsidRDefault="00C13E22" w:rsidP="00C13E22">
      <w:pPr>
        <w:jc w:val="left"/>
      </w:pPr>
      <w:r>
        <w:rPr>
          <w:rFonts w:hint="eastAsia"/>
        </w:rPr>
        <w:t>这样以后按住</w:t>
      </w:r>
      <w:r>
        <w:rPr>
          <w:rFonts w:hint="eastAsia"/>
        </w:rPr>
        <w:t>reset 2</w:t>
      </w:r>
      <w:r>
        <w:rPr>
          <w:rFonts w:hint="eastAsia"/>
        </w:rPr>
        <w:t>秒内，</w:t>
      </w:r>
      <w:r>
        <w:rPr>
          <w:rFonts w:hint="eastAsia"/>
        </w:rPr>
        <w:t xml:space="preserve"> 3-8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9</w:t>
      </w:r>
      <w:r>
        <w:rPr>
          <w:rFonts w:hint="eastAsia"/>
        </w:rPr>
        <w:t>秒以上，会自动切换到对应的网络配置，并自动重启路由器。</w:t>
      </w:r>
      <w:r>
        <w:rPr>
          <w:rFonts w:hint="eastAsia"/>
        </w:rPr>
        <w:t xml:space="preserve"> </w:t>
      </w:r>
      <w:r>
        <w:rPr>
          <w:rFonts w:hint="eastAsia"/>
        </w:rPr>
        <w:t>按住</w:t>
      </w:r>
      <w:r>
        <w:rPr>
          <w:rFonts w:hint="eastAsia"/>
        </w:rPr>
        <w:t>reset0-2</w:t>
      </w:r>
      <w:r>
        <w:rPr>
          <w:rFonts w:hint="eastAsia"/>
        </w:rPr>
        <w:t>秒放开，切换到</w:t>
      </w:r>
      <w:r>
        <w:rPr>
          <w:rFonts w:hint="eastAsia"/>
        </w:rPr>
        <w:t>3g</w:t>
      </w:r>
      <w:r>
        <w:rPr>
          <w:rFonts w:hint="eastAsia"/>
        </w:rPr>
        <w:t>配置，</w:t>
      </w:r>
      <w:r>
        <w:rPr>
          <w:rFonts w:hint="eastAsia"/>
        </w:rPr>
        <w:t xml:space="preserve"> </w:t>
      </w:r>
    </w:p>
    <w:p w:rsidR="00C13E22" w:rsidRDefault="00C13E22" w:rsidP="00C13E22">
      <w:pPr>
        <w:jc w:val="left"/>
      </w:pPr>
      <w:r>
        <w:rPr>
          <w:rFonts w:hint="eastAsia"/>
        </w:rPr>
        <w:t>按住</w:t>
      </w:r>
      <w:r>
        <w:rPr>
          <w:rFonts w:hint="eastAsia"/>
        </w:rPr>
        <w:t>reset3-8</w:t>
      </w:r>
      <w:r>
        <w:rPr>
          <w:rFonts w:hint="eastAsia"/>
        </w:rPr>
        <w:t>秒放开，切换到</w:t>
      </w:r>
      <w:r>
        <w:rPr>
          <w:rFonts w:hint="eastAsia"/>
        </w:rPr>
        <w:t>ap</w:t>
      </w:r>
      <w:r>
        <w:rPr>
          <w:rFonts w:hint="eastAsia"/>
        </w:rPr>
        <w:t>模式，</w:t>
      </w:r>
      <w:r>
        <w:rPr>
          <w:rFonts w:hint="eastAsia"/>
        </w:rPr>
        <w:t xml:space="preserve"> </w:t>
      </w:r>
    </w:p>
    <w:p w:rsidR="00C13E22" w:rsidRDefault="00C13E22" w:rsidP="00C13E22">
      <w:pPr>
        <w:jc w:val="left"/>
      </w:pPr>
      <w:r>
        <w:rPr>
          <w:rFonts w:hint="eastAsia"/>
        </w:rPr>
        <w:t>reset 9</w:t>
      </w:r>
      <w:r>
        <w:rPr>
          <w:rFonts w:hint="eastAsia"/>
        </w:rPr>
        <w:t>秒以上放开，切换到二级路由</w:t>
      </w:r>
      <w:r>
        <w:rPr>
          <w:rFonts w:hint="eastAsia"/>
        </w:rPr>
        <w:t>dhcp</w:t>
      </w:r>
      <w:r>
        <w:rPr>
          <w:rFonts w:hint="eastAsia"/>
        </w:rPr>
        <w:t>模式。</w:t>
      </w:r>
      <w:r>
        <w:rPr>
          <w:rFonts w:hint="eastAsia"/>
        </w:rPr>
        <w:t xml:space="preserve">  </w:t>
      </w:r>
    </w:p>
    <w:p w:rsidR="00217B92" w:rsidRDefault="00217B92" w:rsidP="00C13E22">
      <w:pPr>
        <w:jc w:val="left"/>
      </w:pPr>
    </w:p>
    <w:p w:rsidR="00217B92" w:rsidRDefault="00217B92" w:rsidP="00C13E22">
      <w:pPr>
        <w:jc w:val="left"/>
      </w:pPr>
    </w:p>
    <w:p w:rsidR="00C13E22" w:rsidRDefault="00C13E22" w:rsidP="00AB6BD2">
      <w:pPr>
        <w:pStyle w:val="2"/>
      </w:pPr>
      <w:r>
        <w:rPr>
          <w:rFonts w:hint="eastAsia"/>
        </w:rPr>
        <w:t xml:space="preserve">10. </w:t>
      </w:r>
      <w:r>
        <w:rPr>
          <w:rFonts w:hint="eastAsia"/>
        </w:rPr>
        <w:t>修改挂载点</w:t>
      </w:r>
      <w:r>
        <w:rPr>
          <w:rFonts w:hint="eastAsia"/>
        </w:rPr>
        <w:t xml:space="preserve"> </w:t>
      </w:r>
    </w:p>
    <w:p w:rsidR="00217B92" w:rsidRDefault="00C13E22" w:rsidP="00C13E22">
      <w:pPr>
        <w:jc w:val="left"/>
      </w:pPr>
      <w:r>
        <w:rPr>
          <w:rFonts w:hint="eastAsia"/>
        </w:rPr>
        <w:t>路径：</w:t>
      </w:r>
      <w:r>
        <w:rPr>
          <w:rFonts w:hint="eastAsia"/>
        </w:rPr>
        <w:t xml:space="preserve">./openwrt/trunk/package/block-mount/files </w:t>
      </w:r>
    </w:p>
    <w:p w:rsidR="00C13E22" w:rsidRDefault="00C13E22" w:rsidP="00C13E22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 xml:space="preserve">   10-swap, 20-fsck, 40-mount </w:t>
      </w:r>
      <w:r>
        <w:rPr>
          <w:rFonts w:hint="eastAsia"/>
        </w:rPr>
        <w:t>的权限为</w:t>
      </w:r>
      <w:r>
        <w:rPr>
          <w:rFonts w:hint="eastAsia"/>
        </w:rPr>
        <w:t xml:space="preserve">777    </w:t>
      </w:r>
    </w:p>
    <w:p w:rsidR="00217B92" w:rsidRDefault="00217B92" w:rsidP="00C13E22">
      <w:pPr>
        <w:jc w:val="left"/>
      </w:pPr>
    </w:p>
    <w:p w:rsidR="00217B92" w:rsidRDefault="00C13E22" w:rsidP="00217B92">
      <w:pPr>
        <w:pStyle w:val="2"/>
      </w:pPr>
      <w:r>
        <w:rPr>
          <w:rFonts w:hint="eastAsia"/>
        </w:rPr>
        <w:t>11.</w:t>
      </w:r>
      <w:r>
        <w:rPr>
          <w:rFonts w:hint="eastAsia"/>
        </w:rPr>
        <w:t>添加对中文编码</w:t>
      </w:r>
      <w:r>
        <w:rPr>
          <w:rFonts w:hint="eastAsia"/>
        </w:rPr>
        <w:t>cp936</w:t>
      </w:r>
      <w:r>
        <w:rPr>
          <w:rFonts w:hint="eastAsia"/>
        </w:rPr>
        <w:t>的支持</w:t>
      </w:r>
      <w:r>
        <w:rPr>
          <w:rFonts w:hint="eastAsia"/>
        </w:rPr>
        <w:t>,openwrt</w:t>
      </w:r>
      <w:r>
        <w:rPr>
          <w:rFonts w:hint="eastAsia"/>
        </w:rPr>
        <w:t>实际上是支持</w:t>
      </w:r>
      <w:r>
        <w:rPr>
          <w:rFonts w:hint="eastAsia"/>
        </w:rPr>
        <w:t>cp936</w:t>
      </w:r>
      <w:r>
        <w:rPr>
          <w:rFonts w:hint="eastAsia"/>
        </w:rPr>
        <w:t>的，只是没开放而已</w:t>
      </w:r>
    </w:p>
    <w:p w:rsidR="00C13E22" w:rsidRDefault="00C13E22" w:rsidP="00C13E22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修改文件</w:t>
      </w:r>
      <w:r>
        <w:rPr>
          <w:rFonts w:hint="eastAsia"/>
        </w:rPr>
        <w:t>openwrt/trunk/package/kernel/modules/nls.mk</w:t>
      </w:r>
      <w:r w:rsidR="00217B92">
        <w:t xml:space="preserve"> </w:t>
      </w:r>
      <w:r>
        <w:rPr>
          <w:rFonts w:hint="eastAsia"/>
        </w:rPr>
        <w:t>在文件尾部添加</w:t>
      </w:r>
      <w:r>
        <w:rPr>
          <w:rFonts w:hint="eastAsia"/>
        </w:rPr>
        <w:t xml:space="preserve"> </w:t>
      </w:r>
    </w:p>
    <w:p w:rsidR="00217B92" w:rsidRDefault="00C13E22" w:rsidP="00217B92">
      <w:pPr>
        <w:ind w:leftChars="337" w:left="708"/>
        <w:jc w:val="left"/>
      </w:pPr>
      <w:r>
        <w:t>define KernelPackage/nls-cp936</w:t>
      </w:r>
    </w:p>
    <w:p w:rsidR="00217B92" w:rsidRDefault="00C13E22" w:rsidP="00217B92">
      <w:pPr>
        <w:ind w:leftChars="337" w:left="708"/>
        <w:jc w:val="left"/>
      </w:pPr>
      <w:r>
        <w:t xml:space="preserve">   SUBMENU:=Native Language Support</w:t>
      </w:r>
    </w:p>
    <w:p w:rsidR="00C13E22" w:rsidRDefault="00C13E22" w:rsidP="00217B92">
      <w:pPr>
        <w:ind w:leftChars="337" w:left="708"/>
        <w:jc w:val="left"/>
      </w:pPr>
      <w:r>
        <w:t xml:space="preserve">   TITLE:=Codepage 936 (China) </w:t>
      </w:r>
    </w:p>
    <w:p w:rsidR="00217B92" w:rsidRDefault="00C13E22" w:rsidP="00217B92">
      <w:pPr>
        <w:ind w:leftChars="337" w:left="708"/>
        <w:jc w:val="left"/>
      </w:pPr>
      <w:r>
        <w:t xml:space="preserve">  </w:t>
      </w:r>
      <w:r w:rsidR="00217B92">
        <w:t xml:space="preserve"> </w:t>
      </w:r>
      <w:r>
        <w:t>KCONFIG:=CONFIG_NLS_CODEPAGE_936</w:t>
      </w:r>
    </w:p>
    <w:p w:rsidR="00217B92" w:rsidRDefault="00C13E22" w:rsidP="00217B92">
      <w:pPr>
        <w:ind w:leftChars="337" w:left="708"/>
        <w:jc w:val="left"/>
      </w:pPr>
      <w:r>
        <w:t xml:space="preserve">   FILES:=$(LINUX_DIR)/fs/nls/nls_cp936.ko</w:t>
      </w:r>
    </w:p>
    <w:p w:rsidR="00217B92" w:rsidRDefault="00C13E22" w:rsidP="00217B92">
      <w:pPr>
        <w:ind w:leftChars="337" w:left="708"/>
        <w:jc w:val="left"/>
      </w:pPr>
      <w:r>
        <w:t xml:space="preserve">   AUTOLOAD:=$(call AutoLoad,25,nls_cp936)</w:t>
      </w:r>
    </w:p>
    <w:p w:rsidR="00217B92" w:rsidRDefault="00C13E22" w:rsidP="00217B92">
      <w:pPr>
        <w:ind w:leftChars="337" w:left="708"/>
        <w:jc w:val="left"/>
      </w:pPr>
      <w:r>
        <w:t xml:space="preserve">   $(call AddDepends/nls) </w:t>
      </w:r>
    </w:p>
    <w:p w:rsidR="00C13E22" w:rsidRDefault="00C13E22" w:rsidP="00217B92">
      <w:pPr>
        <w:ind w:leftChars="337" w:left="708"/>
        <w:jc w:val="left"/>
      </w:pPr>
      <w:r>
        <w:t xml:space="preserve">endef </w:t>
      </w:r>
    </w:p>
    <w:p w:rsidR="00217B92" w:rsidRDefault="00C13E22" w:rsidP="00217B92">
      <w:pPr>
        <w:ind w:leftChars="337" w:left="708"/>
        <w:jc w:val="left"/>
      </w:pPr>
      <w:r>
        <w:t>define KernelPackage/nls-cp936/description</w:t>
      </w:r>
    </w:p>
    <w:p w:rsidR="00217B92" w:rsidRDefault="00C13E22" w:rsidP="00217B92">
      <w:pPr>
        <w:ind w:leftChars="337" w:left="708"/>
        <w:jc w:val="left"/>
      </w:pPr>
      <w:r>
        <w:t xml:space="preserve">   Kernel module for NLS Codepage 936 (Chinese) </w:t>
      </w:r>
    </w:p>
    <w:p w:rsidR="00C13E22" w:rsidRDefault="00C13E22" w:rsidP="00217B92">
      <w:pPr>
        <w:ind w:leftChars="337" w:left="708"/>
        <w:jc w:val="left"/>
      </w:pPr>
      <w:r>
        <w:t xml:space="preserve">endef  </w:t>
      </w:r>
    </w:p>
    <w:p w:rsidR="00C13E22" w:rsidRDefault="00C13E22" w:rsidP="00217B92">
      <w:pPr>
        <w:ind w:leftChars="337" w:left="708"/>
        <w:jc w:val="left"/>
      </w:pPr>
      <w:r>
        <w:t xml:space="preserve">$(eval $(call KernelPackage,nls-cp936)) </w:t>
      </w:r>
    </w:p>
    <w:p w:rsidR="00C13E22" w:rsidRDefault="00C13E22" w:rsidP="00C13E22">
      <w:pPr>
        <w:jc w:val="left"/>
      </w:pPr>
      <w:r>
        <w:rPr>
          <w:rFonts w:hint="eastAsia"/>
        </w:rPr>
        <w:t>保存</w:t>
      </w:r>
      <w:r>
        <w:rPr>
          <w:rFonts w:hint="eastAsia"/>
        </w:rPr>
        <w:t>,</w:t>
      </w:r>
      <w:r>
        <w:rPr>
          <w:rFonts w:hint="eastAsia"/>
        </w:rPr>
        <w:t>这样在以后执行</w:t>
      </w:r>
      <w:r>
        <w:rPr>
          <w:rFonts w:hint="eastAsia"/>
        </w:rPr>
        <w:t>make menuconfig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</w:p>
    <w:p w:rsidR="00217B92" w:rsidRDefault="00C13E22" w:rsidP="00C13E22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Kernel modules ---&gt; Native Language Support </w:t>
      </w:r>
      <w:r>
        <w:rPr>
          <w:rFonts w:hint="eastAsia"/>
        </w:rPr>
        <w:t>下面会多一个</w:t>
      </w:r>
      <w:r>
        <w:rPr>
          <w:rFonts w:hint="eastAsia"/>
        </w:rPr>
        <w:t xml:space="preserve"> </w:t>
      </w:r>
    </w:p>
    <w:p w:rsidR="00217B92" w:rsidRDefault="00C13E22" w:rsidP="00C13E22">
      <w:pPr>
        <w:jc w:val="left"/>
      </w:pPr>
      <w:r>
        <w:rPr>
          <w:rFonts w:hint="eastAsia"/>
        </w:rPr>
        <w:t xml:space="preserve">&lt; &gt; kmod-nls-cp936................ Codepage 936 (china) (NEW)       </w:t>
      </w:r>
    </w:p>
    <w:p w:rsidR="003F2C04" w:rsidRDefault="003F2C04" w:rsidP="00C13E22">
      <w:pPr>
        <w:jc w:val="left"/>
      </w:pPr>
    </w:p>
    <w:p w:rsidR="00C13E22" w:rsidRDefault="00C13E22" w:rsidP="003F2C04">
      <w:pPr>
        <w:pStyle w:val="2"/>
      </w:pPr>
      <w:r>
        <w:rPr>
          <w:rFonts w:hint="eastAsia"/>
        </w:rPr>
        <w:t>12. 8m</w:t>
      </w:r>
      <w:r>
        <w:rPr>
          <w:rFonts w:hint="eastAsia"/>
        </w:rPr>
        <w:t>固件支持（新版本）</w:t>
      </w:r>
      <w:r>
        <w:rPr>
          <w:rFonts w:hint="eastAsia"/>
        </w:rPr>
        <w:t xml:space="preserve"> </w:t>
      </w:r>
    </w:p>
    <w:p w:rsidR="00C13E22" w:rsidRDefault="00C13E22" w:rsidP="00C13E22">
      <w:pPr>
        <w:jc w:val="left"/>
      </w:pPr>
      <w:r>
        <w:rPr>
          <w:rFonts w:hint="eastAsia"/>
        </w:rPr>
        <w:t xml:space="preserve">tools/firmware-utils/src/mktplinkfw.c </w:t>
      </w:r>
      <w:r>
        <w:rPr>
          <w:rFonts w:hint="eastAsia"/>
        </w:rPr>
        <w:t>中代码</w:t>
      </w:r>
      <w:r>
        <w:rPr>
          <w:rFonts w:hint="eastAsia"/>
        </w:rPr>
        <w:t xml:space="preserve">:  </w:t>
      </w:r>
    </w:p>
    <w:p w:rsidR="003F2C04" w:rsidRDefault="00C13E22" w:rsidP="00C13E22">
      <w:pPr>
        <w:jc w:val="left"/>
      </w:pPr>
      <w:r>
        <w:t xml:space="preserve">static struct flash_layout layouts[] = { </w:t>
      </w:r>
    </w:p>
    <w:p w:rsidR="00C13E22" w:rsidRDefault="00C13E22" w:rsidP="00C13E22">
      <w:pPr>
        <w:jc w:val="left"/>
      </w:pPr>
      <w:r>
        <w:lastRenderedPageBreak/>
        <w:t xml:space="preserve">        { </w:t>
      </w:r>
    </w:p>
    <w:p w:rsidR="003F2C04" w:rsidRDefault="00C13E22" w:rsidP="00C13E22">
      <w:pPr>
        <w:jc w:val="left"/>
      </w:pPr>
      <w:r>
        <w:t xml:space="preserve">                .id                = "4M", </w:t>
      </w:r>
    </w:p>
    <w:p w:rsidR="003F2C04" w:rsidRPr="003F2C04" w:rsidRDefault="00C13E22" w:rsidP="00C13E22">
      <w:pPr>
        <w:jc w:val="left"/>
        <w:rPr>
          <w:color w:val="0070C0"/>
        </w:rPr>
      </w:pPr>
      <w:r>
        <w:t xml:space="preserve">                .fw_max_len        = 0x3c0000</w:t>
      </w:r>
      <w:r w:rsidR="003F2C04" w:rsidRPr="003F2C04">
        <w:rPr>
          <w:color w:val="0070C0"/>
        </w:rPr>
        <w:t xml:space="preserve">, </w:t>
      </w:r>
    </w:p>
    <w:p w:rsidR="003F2C04" w:rsidRPr="003F2C04" w:rsidRDefault="00C13E22" w:rsidP="00C13E22">
      <w:pPr>
        <w:jc w:val="left"/>
        <w:rPr>
          <w:color w:val="0070C0"/>
        </w:rPr>
      </w:pPr>
      <w:r>
        <w:t xml:space="preserve">                .kernel_la        = 0x80060000</w:t>
      </w:r>
      <w:r w:rsidR="003F2C04" w:rsidRPr="003F2C04">
        <w:rPr>
          <w:color w:val="0070C0"/>
        </w:rPr>
        <w:t xml:space="preserve">, </w:t>
      </w:r>
    </w:p>
    <w:p w:rsidR="003F2C04" w:rsidRPr="003F2C04" w:rsidRDefault="00C13E22" w:rsidP="00C13E22">
      <w:pPr>
        <w:jc w:val="left"/>
        <w:rPr>
          <w:color w:val="0070C0"/>
        </w:rPr>
      </w:pPr>
      <w:r>
        <w:t xml:space="preserve">                .kernel_ep        = 0x80060000</w:t>
      </w:r>
      <w:r w:rsidR="003F2C04" w:rsidRPr="003F2C04">
        <w:rPr>
          <w:color w:val="0070C0"/>
        </w:rPr>
        <w:t xml:space="preserve">, </w:t>
      </w:r>
    </w:p>
    <w:p w:rsidR="003F2C04" w:rsidRPr="003F2C04" w:rsidRDefault="00C13E22" w:rsidP="00C13E22">
      <w:pPr>
        <w:jc w:val="left"/>
        <w:rPr>
          <w:color w:val="0070C0"/>
        </w:rPr>
      </w:pPr>
      <w:r>
        <w:t xml:space="preserve">                .rootfs_ofs        = 0x140000</w:t>
      </w:r>
      <w:r w:rsidR="003F2C04" w:rsidRPr="003F2C04">
        <w:rPr>
          <w:color w:val="0070C0"/>
        </w:rPr>
        <w:t xml:space="preserve">, </w:t>
      </w:r>
    </w:p>
    <w:p w:rsidR="00C13E22" w:rsidRDefault="00C13E22" w:rsidP="00C13E22">
      <w:pPr>
        <w:jc w:val="left"/>
      </w:pPr>
      <w:r>
        <w:t xml:space="preserve">        }, { </w:t>
      </w:r>
    </w:p>
    <w:p w:rsidR="003F2C04" w:rsidRPr="003F2C04" w:rsidRDefault="00C13E22" w:rsidP="00C13E22">
      <w:pPr>
        <w:jc w:val="left"/>
        <w:rPr>
          <w:color w:val="0070C0"/>
        </w:rPr>
      </w:pPr>
      <w:r>
        <w:t xml:space="preserve">                .id                = "4Mlzma"</w:t>
      </w:r>
      <w:r w:rsidR="003F2C04" w:rsidRPr="003F2C04">
        <w:rPr>
          <w:color w:val="0070C0"/>
        </w:rPr>
        <w:t xml:space="preserve">, </w:t>
      </w:r>
    </w:p>
    <w:p w:rsidR="003F2C04" w:rsidRPr="003F2C04" w:rsidRDefault="00C13E22" w:rsidP="00C13E22">
      <w:pPr>
        <w:jc w:val="left"/>
        <w:rPr>
          <w:color w:val="0070C0"/>
        </w:rPr>
      </w:pPr>
      <w:r>
        <w:t xml:space="preserve">                .fw_max_len        = 0x3c0000</w:t>
      </w:r>
      <w:r w:rsidR="003F2C04" w:rsidRPr="003F2C04">
        <w:rPr>
          <w:color w:val="0070C0"/>
        </w:rPr>
        <w:t xml:space="preserve">, </w:t>
      </w:r>
    </w:p>
    <w:p w:rsidR="003F2C04" w:rsidRPr="003F2C04" w:rsidRDefault="00C13E22" w:rsidP="00C13E22">
      <w:pPr>
        <w:jc w:val="left"/>
        <w:rPr>
          <w:color w:val="0070C0"/>
        </w:rPr>
      </w:pPr>
      <w:r>
        <w:t xml:space="preserve">                .kernel_la        = 0x80060000</w:t>
      </w:r>
      <w:r w:rsidR="003F2C04" w:rsidRPr="003F2C04">
        <w:rPr>
          <w:color w:val="0070C0"/>
        </w:rPr>
        <w:t xml:space="preserve">, </w:t>
      </w:r>
    </w:p>
    <w:p w:rsidR="003F2C04" w:rsidRPr="003F2C04" w:rsidRDefault="00C13E22" w:rsidP="00C13E22">
      <w:pPr>
        <w:jc w:val="left"/>
        <w:rPr>
          <w:color w:val="0070C0"/>
        </w:rPr>
      </w:pPr>
      <w:r>
        <w:t xml:space="preserve">                .kernel_ep        = 0x80060000</w:t>
      </w:r>
      <w:r w:rsidR="003F2C04" w:rsidRPr="003F2C04">
        <w:rPr>
          <w:color w:val="0070C0"/>
        </w:rPr>
        <w:t xml:space="preserve">, </w:t>
      </w:r>
    </w:p>
    <w:p w:rsidR="003F2C04" w:rsidRPr="003F2C04" w:rsidRDefault="00C13E22" w:rsidP="00C13E22">
      <w:pPr>
        <w:jc w:val="left"/>
        <w:rPr>
          <w:color w:val="0070C0"/>
        </w:rPr>
      </w:pPr>
      <w:r>
        <w:t xml:space="preserve">                .rootfs_ofs        = 0x100000</w:t>
      </w:r>
      <w:r w:rsidR="003F2C04" w:rsidRPr="003F2C04">
        <w:rPr>
          <w:color w:val="0070C0"/>
        </w:rPr>
        <w:t xml:space="preserve">, </w:t>
      </w:r>
    </w:p>
    <w:p w:rsidR="00C13E22" w:rsidRDefault="00C13E22" w:rsidP="00C13E22">
      <w:pPr>
        <w:jc w:val="left"/>
      </w:pPr>
      <w:r>
        <w:t xml:space="preserve">        }, { </w:t>
      </w:r>
    </w:p>
    <w:p w:rsidR="003F2C04" w:rsidRPr="003F2C04" w:rsidRDefault="00C13E22" w:rsidP="00C13E22">
      <w:pPr>
        <w:jc w:val="left"/>
        <w:rPr>
          <w:color w:val="0070C0"/>
        </w:rPr>
      </w:pPr>
      <w:r>
        <w:t xml:space="preserve">                .id                = "8M"</w:t>
      </w:r>
      <w:r w:rsidR="003F2C04" w:rsidRPr="003F2C04">
        <w:rPr>
          <w:color w:val="0070C0"/>
        </w:rPr>
        <w:t xml:space="preserve">, </w:t>
      </w:r>
    </w:p>
    <w:p w:rsidR="003F2C04" w:rsidRPr="003F2C04" w:rsidRDefault="00C13E22" w:rsidP="00C13E22">
      <w:pPr>
        <w:jc w:val="left"/>
        <w:rPr>
          <w:color w:val="0070C0"/>
        </w:rPr>
      </w:pPr>
      <w:r>
        <w:t xml:space="preserve">                .fw_max_len        = 0x7c0000</w:t>
      </w:r>
      <w:r w:rsidR="003F2C04" w:rsidRPr="003F2C04">
        <w:rPr>
          <w:color w:val="0070C0"/>
        </w:rPr>
        <w:t xml:space="preserve">, </w:t>
      </w:r>
    </w:p>
    <w:p w:rsidR="003F2C04" w:rsidRPr="003F2C04" w:rsidRDefault="00C13E22" w:rsidP="00C13E22">
      <w:pPr>
        <w:jc w:val="left"/>
        <w:rPr>
          <w:color w:val="0070C0"/>
        </w:rPr>
      </w:pPr>
      <w:r>
        <w:t xml:space="preserve">                .kernel_la        = 0x80060000</w:t>
      </w:r>
      <w:r w:rsidR="003F2C04" w:rsidRPr="003F2C04">
        <w:rPr>
          <w:color w:val="0070C0"/>
        </w:rPr>
        <w:t xml:space="preserve">, </w:t>
      </w:r>
    </w:p>
    <w:p w:rsidR="003F2C04" w:rsidRPr="003F2C04" w:rsidRDefault="00C13E22" w:rsidP="00C13E22">
      <w:pPr>
        <w:jc w:val="left"/>
        <w:rPr>
          <w:color w:val="0070C0"/>
        </w:rPr>
      </w:pPr>
      <w:r>
        <w:t xml:space="preserve">                .kernel_ep        = 0x80060000</w:t>
      </w:r>
      <w:r w:rsidR="003F2C04" w:rsidRPr="003F2C04">
        <w:rPr>
          <w:color w:val="0070C0"/>
        </w:rPr>
        <w:t xml:space="preserve">, </w:t>
      </w:r>
    </w:p>
    <w:p w:rsidR="003F2C04" w:rsidRPr="003F2C04" w:rsidRDefault="00C13E22" w:rsidP="00C13E22">
      <w:pPr>
        <w:jc w:val="left"/>
        <w:rPr>
          <w:color w:val="0070C0"/>
        </w:rPr>
      </w:pPr>
      <w:r>
        <w:t xml:space="preserve">                .rootfs_ofs        = 0x140000</w:t>
      </w:r>
      <w:r w:rsidR="003F2C04" w:rsidRPr="003F2C04">
        <w:rPr>
          <w:color w:val="0070C0"/>
        </w:rPr>
        <w:t xml:space="preserve">, </w:t>
      </w:r>
    </w:p>
    <w:p w:rsidR="00C13E22" w:rsidRDefault="00C13E22" w:rsidP="00C13E22">
      <w:pPr>
        <w:jc w:val="left"/>
      </w:pPr>
      <w:r>
        <w:t xml:space="preserve">        }, { </w:t>
      </w:r>
    </w:p>
    <w:p w:rsidR="003F2C04" w:rsidRPr="003F2C04" w:rsidRDefault="00C13E22" w:rsidP="00C13E22">
      <w:pPr>
        <w:jc w:val="left"/>
        <w:rPr>
          <w:color w:val="0070C0"/>
        </w:rPr>
      </w:pPr>
      <w:r>
        <w:t xml:space="preserve">                .id                = "8Mlzma"</w:t>
      </w:r>
      <w:r w:rsidR="003F2C04" w:rsidRPr="003F2C04">
        <w:rPr>
          <w:color w:val="0070C0"/>
        </w:rPr>
        <w:t xml:space="preserve">, </w:t>
      </w:r>
    </w:p>
    <w:p w:rsidR="003F2C04" w:rsidRPr="003F2C04" w:rsidRDefault="00C13E22" w:rsidP="00C13E22">
      <w:pPr>
        <w:jc w:val="left"/>
        <w:rPr>
          <w:color w:val="0070C0"/>
        </w:rPr>
      </w:pPr>
      <w:r>
        <w:t xml:space="preserve">                .fw_max_len        = 0x7c0000</w:t>
      </w:r>
      <w:r w:rsidR="003F2C04" w:rsidRPr="003F2C04">
        <w:rPr>
          <w:color w:val="0070C0"/>
        </w:rPr>
        <w:t xml:space="preserve">, </w:t>
      </w:r>
    </w:p>
    <w:p w:rsidR="003F2C04" w:rsidRPr="003F2C04" w:rsidRDefault="00C13E22" w:rsidP="00C13E22">
      <w:pPr>
        <w:jc w:val="left"/>
        <w:rPr>
          <w:color w:val="0070C0"/>
        </w:rPr>
      </w:pPr>
      <w:r>
        <w:t xml:space="preserve">                .kernel_la        = 0x80060000</w:t>
      </w:r>
      <w:r w:rsidR="003F2C04" w:rsidRPr="003F2C04">
        <w:rPr>
          <w:color w:val="0070C0"/>
        </w:rPr>
        <w:t xml:space="preserve">, </w:t>
      </w:r>
    </w:p>
    <w:p w:rsidR="003F2C04" w:rsidRPr="003F2C04" w:rsidRDefault="00C13E22" w:rsidP="00C13E22">
      <w:pPr>
        <w:jc w:val="left"/>
        <w:rPr>
          <w:color w:val="0070C0"/>
        </w:rPr>
      </w:pPr>
      <w:r>
        <w:t xml:space="preserve">                .kernel_ep        = 0x80060000</w:t>
      </w:r>
      <w:r w:rsidR="003F2C04" w:rsidRPr="003F2C04">
        <w:rPr>
          <w:color w:val="0070C0"/>
        </w:rPr>
        <w:t xml:space="preserve">, </w:t>
      </w:r>
    </w:p>
    <w:p w:rsidR="003F2C04" w:rsidRPr="003F2C04" w:rsidRDefault="00C13E22" w:rsidP="00C13E22">
      <w:pPr>
        <w:jc w:val="left"/>
        <w:rPr>
          <w:color w:val="0070C0"/>
        </w:rPr>
      </w:pPr>
      <w:r>
        <w:t xml:space="preserve">                .rootfs_ofs        = 0x100000</w:t>
      </w:r>
      <w:r w:rsidR="003F2C04" w:rsidRPr="003F2C04">
        <w:rPr>
          <w:color w:val="0070C0"/>
        </w:rPr>
        <w:t xml:space="preserve">, </w:t>
      </w:r>
    </w:p>
    <w:p w:rsidR="00C13E22" w:rsidRDefault="00C13E22" w:rsidP="00C13E22">
      <w:pPr>
        <w:jc w:val="left"/>
      </w:pPr>
      <w:r>
        <w:t xml:space="preserve">        }, { </w:t>
      </w:r>
    </w:p>
    <w:p w:rsidR="003F2C04" w:rsidRDefault="00C13E22" w:rsidP="00C13E22">
      <w:pPr>
        <w:jc w:val="left"/>
      </w:pPr>
      <w:r>
        <w:t xml:space="preserve">                /* terminating entry */ </w:t>
      </w:r>
    </w:p>
    <w:p w:rsidR="003F2C04" w:rsidRDefault="00C13E22" w:rsidP="00C13E22">
      <w:pPr>
        <w:jc w:val="left"/>
      </w:pPr>
      <w:r>
        <w:t xml:space="preserve">        } </w:t>
      </w:r>
    </w:p>
    <w:p w:rsidR="00C13E22" w:rsidRDefault="00C13E22" w:rsidP="00C13E22">
      <w:pPr>
        <w:jc w:val="left"/>
      </w:pPr>
      <w:r>
        <w:t xml:space="preserve">};  </w:t>
      </w:r>
    </w:p>
    <w:p w:rsidR="00C13E22" w:rsidRDefault="00C13E22" w:rsidP="00C13E22">
      <w:pPr>
        <w:jc w:val="left"/>
      </w:pPr>
      <w:r>
        <w:t>static struct board_info boards[] = { }</w:t>
      </w:r>
      <w:r w:rsidR="003F2C04" w:rsidRPr="003F2C04">
        <w:rPr>
          <w:color w:val="0070C0"/>
        </w:rPr>
        <w:t xml:space="preserve">, </w:t>
      </w:r>
      <w:r>
        <w:t xml:space="preserve">{ </w:t>
      </w:r>
    </w:p>
    <w:p w:rsidR="00C13E22" w:rsidRDefault="00C13E22" w:rsidP="00C13E22">
      <w:pPr>
        <w:jc w:val="left"/>
      </w:pPr>
      <w:r>
        <w:t xml:space="preserve">                .id                = "TL-WR703Nv1", </w:t>
      </w:r>
    </w:p>
    <w:p w:rsidR="003F2C04" w:rsidRPr="003F2C04" w:rsidRDefault="00C13E22" w:rsidP="00C13E22">
      <w:pPr>
        <w:jc w:val="left"/>
        <w:rPr>
          <w:color w:val="0070C0"/>
        </w:rPr>
      </w:pPr>
      <w:r>
        <w:t xml:space="preserve">                .hw_id                = HWID_TL_WR703N_V1</w:t>
      </w:r>
      <w:r w:rsidR="003F2C04" w:rsidRPr="003F2C04">
        <w:rPr>
          <w:color w:val="0070C0"/>
        </w:rPr>
        <w:t xml:space="preserve">, </w:t>
      </w:r>
    </w:p>
    <w:p w:rsidR="00C13E22" w:rsidRDefault="00C13E22" w:rsidP="00C13E22">
      <w:pPr>
        <w:jc w:val="left"/>
      </w:pPr>
      <w:r>
        <w:t xml:space="preserve">                .hw_rev                = 1, </w:t>
      </w:r>
    </w:p>
    <w:p w:rsidR="00C13E22" w:rsidRDefault="00C13E22" w:rsidP="00C13E22">
      <w:pPr>
        <w:jc w:val="left"/>
      </w:pPr>
      <w:r>
        <w:rPr>
          <w:rFonts w:hint="eastAsia"/>
        </w:rPr>
        <w:t xml:space="preserve">                .layout_id        = "4Mlzma",     //</w:t>
      </w:r>
      <w:r>
        <w:rPr>
          <w:rFonts w:hint="eastAsia"/>
        </w:rPr>
        <w:t>只改此</w:t>
      </w:r>
      <w:r>
        <w:rPr>
          <w:rFonts w:hint="eastAsia"/>
        </w:rPr>
        <w:t xml:space="preserve">, 8Mlzma         }, { } </w:t>
      </w:r>
    </w:p>
    <w:p w:rsidR="00C13E22" w:rsidRDefault="00C13E22" w:rsidP="003F2C04">
      <w:pPr>
        <w:pStyle w:val="2"/>
      </w:pPr>
      <w:r>
        <w:rPr>
          <w:rFonts w:hint="eastAsia"/>
        </w:rPr>
        <w:t xml:space="preserve">13. Luci </w:t>
      </w:r>
      <w:r>
        <w:rPr>
          <w:rFonts w:hint="eastAsia"/>
        </w:rPr>
        <w:t>主题修改</w:t>
      </w:r>
      <w:r>
        <w:rPr>
          <w:rFonts w:hint="eastAsia"/>
        </w:rPr>
        <w:t xml:space="preserve"> </w:t>
      </w:r>
    </w:p>
    <w:p w:rsidR="003F2C04" w:rsidRDefault="00C13E22" w:rsidP="00C13E22">
      <w:pPr>
        <w:jc w:val="left"/>
      </w:pPr>
      <w:r>
        <w:rPr>
          <w:rFonts w:hint="eastAsia"/>
        </w:rPr>
        <w:t>编辑</w:t>
      </w:r>
      <w:r>
        <w:rPr>
          <w:rFonts w:hint="eastAsia"/>
        </w:rPr>
        <w:t xml:space="preserve"> </w:t>
      </w:r>
      <w:r w:rsidR="003F2C04">
        <w:tab/>
      </w:r>
      <w:r w:rsidR="003F2C04">
        <w:tab/>
      </w:r>
      <w:r>
        <w:rPr>
          <w:rFonts w:hint="eastAsia"/>
        </w:rPr>
        <w:t xml:space="preserve">./feeds/luci/modules/luci-base/root/etc/config/luci </w:t>
      </w:r>
    </w:p>
    <w:p w:rsidR="003F2C04" w:rsidRDefault="00C13E22" w:rsidP="00C13E22">
      <w:pPr>
        <w:jc w:val="left"/>
      </w:pPr>
      <w:r>
        <w:rPr>
          <w:rFonts w:hint="eastAsia"/>
        </w:rPr>
        <w:t>默认主题：</w:t>
      </w:r>
      <w:r w:rsidR="003F2C04">
        <w:tab/>
      </w:r>
      <w:r>
        <w:rPr>
          <w:rFonts w:hint="eastAsia"/>
        </w:rPr>
        <w:t xml:space="preserve">option mediaurlbase /luci-static/bootstrap </w:t>
      </w:r>
    </w:p>
    <w:p w:rsidR="00C13E22" w:rsidRDefault="00C13E22" w:rsidP="00C13E22">
      <w:pPr>
        <w:jc w:val="left"/>
      </w:pPr>
      <w:r>
        <w:rPr>
          <w:rFonts w:hint="eastAsia"/>
        </w:rPr>
        <w:t>默认语言：</w:t>
      </w:r>
      <w:r w:rsidR="003F2C04">
        <w:tab/>
      </w:r>
      <w:r>
        <w:rPr>
          <w:rFonts w:hint="eastAsia"/>
        </w:rPr>
        <w:t xml:space="preserve">option lang zh-cn  </w:t>
      </w:r>
    </w:p>
    <w:p w:rsidR="00C13E22" w:rsidRDefault="00C13E22" w:rsidP="003F2C04">
      <w:pPr>
        <w:pStyle w:val="2"/>
      </w:pPr>
      <w:r>
        <w:rPr>
          <w:rFonts w:hint="eastAsia"/>
        </w:rPr>
        <w:t xml:space="preserve">14. Luci </w:t>
      </w:r>
      <w:r>
        <w:rPr>
          <w:rFonts w:hint="eastAsia"/>
        </w:rPr>
        <w:t>页面文字修改</w:t>
      </w:r>
      <w:r>
        <w:rPr>
          <w:rFonts w:hint="eastAsia"/>
        </w:rPr>
        <w:t xml:space="preserve"> </w:t>
      </w:r>
    </w:p>
    <w:p w:rsidR="0002538E" w:rsidRDefault="00C13E22" w:rsidP="00C13E22">
      <w:pPr>
        <w:jc w:val="left"/>
      </w:pPr>
      <w:r>
        <w:rPr>
          <w:rFonts w:hint="eastAsia"/>
        </w:rPr>
        <w:t>编辑</w:t>
      </w:r>
      <w:r>
        <w:rPr>
          <w:rFonts w:hint="eastAsia"/>
        </w:rPr>
        <w:t xml:space="preserve"> </w:t>
      </w:r>
      <w:r w:rsidR="003F2C04">
        <w:tab/>
      </w:r>
      <w:r w:rsidR="003F2C04">
        <w:tab/>
      </w:r>
      <w:r>
        <w:rPr>
          <w:rFonts w:hint="eastAsia"/>
        </w:rPr>
        <w:t>./feeds/luci/modules/luci-base/po/zh-cn/base.po</w:t>
      </w:r>
    </w:p>
    <w:p w:rsidR="006E05FA" w:rsidRDefault="006E05FA" w:rsidP="00C13E22">
      <w:pPr>
        <w:jc w:val="left"/>
      </w:pPr>
    </w:p>
    <w:p w:rsidR="006E05FA" w:rsidRDefault="006E05FA" w:rsidP="00C13E22">
      <w:pPr>
        <w:jc w:val="left"/>
      </w:pPr>
    </w:p>
    <w:p w:rsidR="006E05FA" w:rsidRDefault="006E05FA" w:rsidP="00C13E22">
      <w:pPr>
        <w:jc w:val="left"/>
      </w:pPr>
    </w:p>
    <w:p w:rsidR="006E05FA" w:rsidRDefault="006E05FA" w:rsidP="00C13E22">
      <w:pPr>
        <w:jc w:val="left"/>
      </w:pPr>
    </w:p>
    <w:p w:rsidR="006E05FA" w:rsidRDefault="006E05FA" w:rsidP="00C13E22">
      <w:pPr>
        <w:jc w:val="left"/>
      </w:pPr>
    </w:p>
    <w:p w:rsidR="006E05FA" w:rsidRPr="006E05FA" w:rsidRDefault="006E05FA" w:rsidP="006E05FA">
      <w:pPr>
        <w:pStyle w:val="1"/>
      </w:pPr>
      <w:r w:rsidRPr="006E05FA">
        <w:rPr>
          <w:rFonts w:hint="eastAsia"/>
        </w:rPr>
        <w:lastRenderedPageBreak/>
        <w:t>进阶设置</w:t>
      </w:r>
    </w:p>
    <w:p w:rsidR="006E05FA" w:rsidRPr="006E05FA" w:rsidRDefault="006E05FA" w:rsidP="006E05FA">
      <w:pPr>
        <w:numPr>
          <w:ilvl w:val="0"/>
          <w:numId w:val="2"/>
        </w:numPr>
        <w:jc w:val="left"/>
        <w:rPr>
          <w:sz w:val="24"/>
        </w:rPr>
      </w:pPr>
      <w:r w:rsidRPr="006E05FA">
        <w:rPr>
          <w:sz w:val="24"/>
        </w:rPr>
        <w:t>/trunk/tools/firmware-utils/src/mktplinkfw.c</w:t>
      </w:r>
    </w:p>
    <w:p w:rsidR="006E05FA" w:rsidRPr="006E05FA" w:rsidRDefault="006E05FA" w:rsidP="006E05FA">
      <w:pPr>
        <w:ind w:leftChars="200" w:left="420"/>
        <w:rPr>
          <w:rFonts w:ascii="Arial" w:hAnsi="Arial" w:cs="Arial"/>
        </w:rPr>
      </w:pPr>
      <w:r w:rsidRPr="006E05FA">
        <w:rPr>
          <w:sz w:val="24"/>
        </w:rPr>
        <w:t>“fw max len”</w:t>
      </w:r>
      <w:r w:rsidRPr="006E05FA">
        <w:rPr>
          <w:sz w:val="24"/>
        </w:rPr>
        <w:t>，默认</w:t>
      </w:r>
      <w:r w:rsidRPr="006E05FA">
        <w:rPr>
          <w:sz w:val="24"/>
        </w:rPr>
        <w:t>3c0000</w:t>
      </w:r>
      <w:r w:rsidRPr="006E05FA">
        <w:rPr>
          <w:sz w:val="24"/>
        </w:rPr>
        <w:t>是</w:t>
      </w:r>
      <w:r w:rsidRPr="006E05FA">
        <w:rPr>
          <w:sz w:val="24"/>
        </w:rPr>
        <w:t>4M</w:t>
      </w:r>
      <w:r w:rsidRPr="006E05FA">
        <w:rPr>
          <w:sz w:val="24"/>
        </w:rPr>
        <w:t>的</w:t>
      </w:r>
      <w:r w:rsidRPr="006E05FA">
        <w:rPr>
          <w:rFonts w:hint="eastAsia"/>
          <w:sz w:val="24"/>
        </w:rPr>
        <w:t>;</w:t>
      </w:r>
      <w:r w:rsidRPr="006E05FA">
        <w:rPr>
          <w:rFonts w:ascii="Arial" w:hAnsi="Arial" w:cs="Arial"/>
        </w:rPr>
        <w:t>改成</w:t>
      </w:r>
      <w:r w:rsidRPr="006E05FA">
        <w:rPr>
          <w:rFonts w:ascii="Arial" w:hAnsi="Arial" w:cs="Arial"/>
        </w:rPr>
        <w:t>7c0000</w:t>
      </w:r>
      <w:r w:rsidRPr="006E05FA">
        <w:rPr>
          <w:sz w:val="24"/>
        </w:rPr>
        <w:t>是</w:t>
      </w:r>
      <w:r w:rsidRPr="006E05FA">
        <w:rPr>
          <w:rFonts w:ascii="Arial" w:hAnsi="Arial" w:cs="Arial"/>
        </w:rPr>
        <w:t xml:space="preserve">8M; </w:t>
      </w:r>
      <w:r w:rsidRPr="006E05FA">
        <w:rPr>
          <w:rFonts w:ascii="Arial" w:hAnsi="Arial" w:cs="Arial"/>
        </w:rPr>
        <w:t>改成</w:t>
      </w:r>
      <w:r w:rsidRPr="006E05FA">
        <w:rPr>
          <w:rFonts w:ascii="Arial" w:hAnsi="Arial" w:cs="Arial"/>
        </w:rPr>
        <w:t>fc0000</w:t>
      </w:r>
      <w:r w:rsidRPr="006E05FA">
        <w:rPr>
          <w:sz w:val="24"/>
        </w:rPr>
        <w:t>是</w:t>
      </w:r>
      <w:r w:rsidRPr="006E05FA">
        <w:rPr>
          <w:rFonts w:hint="eastAsia"/>
          <w:sz w:val="24"/>
        </w:rPr>
        <w:t>16</w:t>
      </w:r>
      <w:r w:rsidRPr="006E05FA">
        <w:rPr>
          <w:rFonts w:ascii="Arial" w:hAnsi="Arial" w:cs="Arial"/>
        </w:rPr>
        <w:t>M</w:t>
      </w:r>
    </w:p>
    <w:p w:rsidR="006E05FA" w:rsidRPr="006E05FA" w:rsidRDefault="006E05FA" w:rsidP="006E05FA">
      <w:pPr>
        <w:numPr>
          <w:ilvl w:val="0"/>
          <w:numId w:val="2"/>
        </w:numPr>
        <w:jc w:val="left"/>
        <w:rPr>
          <w:sz w:val="24"/>
        </w:rPr>
      </w:pPr>
      <w:r w:rsidRPr="006E05FA">
        <w:rPr>
          <w:rFonts w:hint="eastAsia"/>
          <w:sz w:val="24"/>
        </w:rPr>
        <w:t>修改</w:t>
      </w:r>
      <w:r w:rsidRPr="006E05FA">
        <w:rPr>
          <w:rFonts w:hint="eastAsia"/>
          <w:sz w:val="24"/>
        </w:rPr>
        <w:t>target/linux/ar71xx/files/arch/mips/ar71xx/mach-tl-wr841n.c</w:t>
      </w:r>
      <w:r w:rsidRPr="006E05FA">
        <w:rPr>
          <w:rFonts w:hint="eastAsia"/>
          <w:sz w:val="24"/>
        </w:rPr>
        <w:t>（找相应文件）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865"/>
        <w:gridCol w:w="2865"/>
        <w:gridCol w:w="2866"/>
      </w:tblGrid>
      <w:tr w:rsidR="006E05FA" w:rsidRPr="006E05FA" w:rsidTr="00661C9A">
        <w:trPr>
          <w:trHeight w:val="164"/>
        </w:trPr>
        <w:tc>
          <w:tcPr>
            <w:tcW w:w="2865" w:type="dxa"/>
          </w:tcPr>
          <w:p w:rsidR="006E05FA" w:rsidRPr="006E05FA" w:rsidRDefault="006E05FA" w:rsidP="006E05FA">
            <w:pPr>
              <w:jc w:val="left"/>
              <w:rPr>
                <w:sz w:val="24"/>
              </w:rPr>
            </w:pPr>
            <w:r w:rsidRPr="006E05FA">
              <w:rPr>
                <w:rFonts w:hint="eastAsia"/>
                <w:sz w:val="24"/>
              </w:rPr>
              <w:t>4M</w:t>
            </w:r>
          </w:p>
        </w:tc>
        <w:tc>
          <w:tcPr>
            <w:tcW w:w="2865" w:type="dxa"/>
          </w:tcPr>
          <w:p w:rsidR="006E05FA" w:rsidRPr="006E05FA" w:rsidRDefault="006E05FA" w:rsidP="006E05FA">
            <w:pPr>
              <w:jc w:val="left"/>
              <w:rPr>
                <w:sz w:val="24"/>
              </w:rPr>
            </w:pPr>
            <w:r w:rsidRPr="006E05FA">
              <w:rPr>
                <w:rFonts w:hint="eastAsia"/>
                <w:sz w:val="24"/>
              </w:rPr>
              <w:t>8M</w:t>
            </w:r>
          </w:p>
        </w:tc>
        <w:tc>
          <w:tcPr>
            <w:tcW w:w="2866" w:type="dxa"/>
          </w:tcPr>
          <w:p w:rsidR="006E05FA" w:rsidRPr="006E05FA" w:rsidRDefault="006E05FA" w:rsidP="006E05FA">
            <w:pPr>
              <w:jc w:val="left"/>
              <w:rPr>
                <w:sz w:val="24"/>
              </w:rPr>
            </w:pPr>
            <w:r w:rsidRPr="006E05FA">
              <w:rPr>
                <w:rFonts w:hint="eastAsia"/>
                <w:sz w:val="24"/>
              </w:rPr>
              <w:t>16M</w:t>
            </w:r>
          </w:p>
        </w:tc>
      </w:tr>
      <w:tr w:rsidR="006E05FA" w:rsidRPr="006E05FA" w:rsidTr="00661C9A">
        <w:trPr>
          <w:trHeight w:val="4517"/>
        </w:trPr>
        <w:tc>
          <w:tcPr>
            <w:tcW w:w="2865" w:type="dxa"/>
          </w:tcPr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41 .name = "u-boot",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42 .offset = 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43 .size = 0x020000,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44 .mask_flags = MTD_WRITEABLE,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45 }, {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46 .name = "kernel",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47 .offset = 0x020000,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48 .size = 0x140000,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49 }, {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50 .name = "rootfs",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51 .offset = 0x160000,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52 .size = 0x290000,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53 }, {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54 .name = "art",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55 .offset = 0x3f0000,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56 .size = 0x010000,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57 .mask_flags = MTD_WRITEABLE,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58 }, {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59 .name = "firmware",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60 .offset = 0x020000,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61 .size = 0x3d0000,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62 }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63 }; </w:t>
            </w:r>
          </w:p>
        </w:tc>
        <w:tc>
          <w:tcPr>
            <w:tcW w:w="2865" w:type="dxa"/>
          </w:tcPr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41 .name = "u-boot",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42 .offset = 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43 .size = 0x020000,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44 .mask_flags = MTD_WRITEABLE,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45 }, {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46 .name = "kernel",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47 .offset = 0x020000,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48 .size = 0x140000,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49 }, {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50 .name = "rootfs",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51 .offset = 0x160000,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52 .size = 0x690000,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53 }, {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54 .name = "art",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55 .offset = 0x7f0000,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56 .size = 0x010000,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57 .mask_flags = MTD_WRITEABLE,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58 }, {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59 .name = "firmware",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60 .offset = 0x020000,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61 .size = 0x7d0000,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62 }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63 }; </w:t>
            </w:r>
          </w:p>
        </w:tc>
        <w:tc>
          <w:tcPr>
            <w:tcW w:w="2866" w:type="dxa"/>
          </w:tcPr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41 .name = "u-boot",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42 .offset = 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43 .size = 0x020000,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44 .mask_flags = MTD_WRITEABLE,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45 }, {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46 .name = "kernel",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47 .offset = 0x020000,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48 .size = 0x140000,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49 }, {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50 .name = "rootfs",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51 .offset = 0x160000,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52 .size = 0xe90000,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53 }, {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54 .name = "art",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55 .offset = 0xff0000,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56 .size = 0x010000,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57 .mask_flags = MTD_WRITEABLE,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58 }, {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59 .name = "firmware",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60 .offset = 0x020000,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61 .size = 0xfd0000,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62 }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 63 }; </w:t>
            </w:r>
          </w:p>
        </w:tc>
      </w:tr>
      <w:tr w:rsidR="006E05FA" w:rsidRPr="006E05FA" w:rsidTr="00661C9A">
        <w:trPr>
          <w:trHeight w:val="4517"/>
        </w:trPr>
        <w:tc>
          <w:tcPr>
            <w:tcW w:w="2865" w:type="dxa"/>
          </w:tcPr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"u-boot"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0X00000000-0X00020000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"kernel"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0X00020000-0X00160000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"rootfs"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0X00160000-0X003f0000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"rootfs_data"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0X00304000-0X003f0000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"art"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0X003f0000-0X00400000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"firmware"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0X00020000-0X003f0000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</w:p>
        </w:tc>
        <w:tc>
          <w:tcPr>
            <w:tcW w:w="2865" w:type="dxa"/>
          </w:tcPr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"u-boot"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 xml:space="preserve">0X00000000-0X00020000 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"kernel"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0X00020000-0X00160000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"rootfs"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0X00160000-0X007f0000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"rootfs_data"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0X00620000-0X007f0000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"art"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0X007f0000-0X00800000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"firmware"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0X00020000-0X007f0000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</w:p>
        </w:tc>
        <w:tc>
          <w:tcPr>
            <w:tcW w:w="2866" w:type="dxa"/>
          </w:tcPr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"u-boot"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0X00000000-0X00020000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"kernel"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 0X00020000-0X00160000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"rootfs"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 0X00160000-0X00ff0000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"rootfs_data"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 0X00380000-0X00ff0000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"art"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 0X00ff0000-0X01000000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"firmware"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  <w:r w:rsidRPr="006E05FA">
              <w:rPr>
                <w:rFonts w:ascii="Arial" w:eastAsia="宋体" w:hAnsi="Arial" w:cs="Arial"/>
                <w:kern w:val="0"/>
              </w:rPr>
              <w:t>0X00020000-0X00ff0000</w:t>
            </w:r>
          </w:p>
          <w:p w:rsidR="006E05FA" w:rsidRPr="006E05FA" w:rsidRDefault="006E05FA" w:rsidP="006E05FA">
            <w:pPr>
              <w:widowControl/>
              <w:shd w:val="clear" w:color="auto" w:fill="FFFFFF"/>
              <w:spacing w:line="240" w:lineRule="exact"/>
              <w:jc w:val="left"/>
              <w:rPr>
                <w:rFonts w:ascii="Arial" w:eastAsia="宋体" w:hAnsi="Arial" w:cs="Arial"/>
                <w:kern w:val="0"/>
              </w:rPr>
            </w:pPr>
          </w:p>
        </w:tc>
      </w:tr>
    </w:tbl>
    <w:p w:rsidR="006E05FA" w:rsidRPr="006E05FA" w:rsidRDefault="006E05FA" w:rsidP="006E05FA">
      <w:pPr>
        <w:ind w:left="420"/>
        <w:jc w:val="left"/>
        <w:rPr>
          <w:sz w:val="24"/>
        </w:rPr>
      </w:pPr>
    </w:p>
    <w:p w:rsidR="006E05FA" w:rsidRDefault="006E05FA" w:rsidP="00C13E22">
      <w:pPr>
        <w:jc w:val="left"/>
      </w:pPr>
    </w:p>
    <w:p w:rsidR="00661C9A" w:rsidRDefault="00661C9A" w:rsidP="00C13E22">
      <w:pPr>
        <w:jc w:val="left"/>
      </w:pPr>
    </w:p>
    <w:p w:rsidR="00661C9A" w:rsidRDefault="00661C9A" w:rsidP="00C13E22">
      <w:pPr>
        <w:jc w:val="left"/>
      </w:pPr>
    </w:p>
    <w:p w:rsidR="00661C9A" w:rsidRDefault="00661C9A" w:rsidP="00C13E22">
      <w:pPr>
        <w:jc w:val="left"/>
      </w:pPr>
    </w:p>
    <w:p w:rsidR="00661C9A" w:rsidRDefault="00661C9A" w:rsidP="00C13E22">
      <w:pPr>
        <w:jc w:val="left"/>
      </w:pPr>
    </w:p>
    <w:p w:rsidR="00661C9A" w:rsidRPr="00C9581D" w:rsidRDefault="00661C9A" w:rsidP="00661C9A">
      <w:pPr>
        <w:rPr>
          <w:rFonts w:asciiTheme="minorEastAsia" w:hAnsiTheme="minorEastAsia"/>
        </w:rPr>
      </w:pPr>
      <w:r w:rsidRPr="00C9581D">
        <w:rPr>
          <w:rFonts w:asciiTheme="minorEastAsia" w:hAnsiTheme="minorEastAsia" w:hint="eastAsia"/>
        </w:rPr>
        <w:lastRenderedPageBreak/>
        <w:t>操作</w:t>
      </w:r>
      <w:r w:rsidRPr="00C9581D">
        <w:rPr>
          <w:rFonts w:asciiTheme="minorEastAsia" w:hAnsiTheme="minorEastAsia"/>
        </w:rPr>
        <w:t>记录</w:t>
      </w:r>
    </w:p>
    <w:p w:rsidR="00661C9A" w:rsidRPr="00C9581D" w:rsidRDefault="00661C9A" w:rsidP="00661C9A">
      <w:pPr>
        <w:rPr>
          <w:rFonts w:asciiTheme="minorEastAsia" w:hAnsiTheme="minorEastAsia" w:hint="eastAsia"/>
        </w:rPr>
      </w:pPr>
      <w:r w:rsidRPr="00C9581D">
        <w:rPr>
          <w:rFonts w:asciiTheme="minorEastAsia" w:hAnsiTheme="minorEastAsia" w:hint="eastAsia"/>
        </w:rPr>
        <w:t>基于虚拟机</w:t>
      </w:r>
      <w:r w:rsidRPr="00C9581D">
        <w:rPr>
          <w:rStyle w:val="a8"/>
          <w:rFonts w:asciiTheme="minorEastAsia" w:hAnsiTheme="minorEastAsia" w:cs="Arial"/>
        </w:rPr>
        <w:t>VirtualBox</w:t>
      </w:r>
      <w:r w:rsidRPr="00C9581D">
        <w:rPr>
          <w:rFonts w:asciiTheme="minorEastAsia" w:hAnsiTheme="minorEastAsia" w:hint="eastAsia"/>
        </w:rPr>
        <w:t xml:space="preserve"> 虚拟安装C</w:t>
      </w:r>
      <w:r w:rsidRPr="00C9581D">
        <w:rPr>
          <w:rFonts w:asciiTheme="minorEastAsia" w:hAnsiTheme="minorEastAsia"/>
        </w:rPr>
        <w:t xml:space="preserve">entOS 7 mini, </w:t>
      </w:r>
      <w:r w:rsidRPr="00C9581D">
        <w:rPr>
          <w:rFonts w:asciiTheme="minorEastAsia" w:hAnsiTheme="minorEastAsia" w:hint="eastAsia"/>
        </w:rPr>
        <w:t>配置</w:t>
      </w:r>
      <w:r w:rsidRPr="00C9581D">
        <w:rPr>
          <w:rFonts w:asciiTheme="minorEastAsia" w:hAnsiTheme="minorEastAsia"/>
        </w:rPr>
        <w:t>好网络</w:t>
      </w:r>
      <w:r w:rsidRPr="00C9581D">
        <w:rPr>
          <w:rFonts w:asciiTheme="minorEastAsia" w:hAnsiTheme="minorEastAsia" w:hint="eastAsia"/>
        </w:rPr>
        <w:t>.</w:t>
      </w:r>
      <w:r w:rsidRPr="00C9581D">
        <w:rPr>
          <w:rFonts w:asciiTheme="minorEastAsia" w:hAnsiTheme="minorEastAsia"/>
        </w:rPr>
        <w:t xml:space="preserve"> openwrt 15.05</w:t>
      </w:r>
    </w:p>
    <w:p w:rsidR="00661C9A" w:rsidRPr="00C9581D" w:rsidRDefault="00661C9A" w:rsidP="00661C9A">
      <w:pPr>
        <w:rPr>
          <w:rFonts w:asciiTheme="minorEastAsia" w:hAnsiTheme="minorEastAsia" w:hint="eastAsia"/>
        </w:rPr>
      </w:pPr>
      <w:r w:rsidRPr="00C9581D">
        <w:rPr>
          <w:rFonts w:asciiTheme="minorEastAsia" w:hAnsiTheme="minorEastAsia"/>
        </w:rPr>
        <w:t xml:space="preserve">$ </w:t>
      </w:r>
      <w:r w:rsidRPr="00C9581D">
        <w:rPr>
          <w:rFonts w:asciiTheme="minorEastAsia" w:hAnsiTheme="minorEastAsia" w:hint="eastAsia"/>
        </w:rPr>
        <w:t>sudo yum install git</w:t>
      </w:r>
    </w:p>
    <w:p w:rsidR="00661C9A" w:rsidRPr="00C9581D" w:rsidRDefault="00661C9A" w:rsidP="00661C9A">
      <w:pPr>
        <w:rPr>
          <w:rFonts w:asciiTheme="minorEastAsia" w:hAnsiTheme="minorEastAsia"/>
        </w:rPr>
      </w:pPr>
      <w:r w:rsidRPr="00C9581D">
        <w:rPr>
          <w:rFonts w:asciiTheme="minorEastAsia" w:hAnsiTheme="minorEastAsia"/>
        </w:rPr>
        <w:t>$ git clone git://git.openwrt.org/15.05/openwrt.git</w:t>
      </w:r>
    </w:p>
    <w:p w:rsidR="00661C9A" w:rsidRPr="00C9581D" w:rsidRDefault="00661C9A" w:rsidP="00661C9A">
      <w:pPr>
        <w:rPr>
          <w:rFonts w:asciiTheme="minorEastAsia" w:hAnsiTheme="minorEastAsia" w:cs="Arial"/>
        </w:rPr>
      </w:pPr>
      <w:r w:rsidRPr="00C9581D">
        <w:rPr>
          <w:rFonts w:asciiTheme="minorEastAsia" w:hAnsiTheme="minorEastAsia" w:hint="eastAsia"/>
        </w:rPr>
        <w:t xml:space="preserve">$ </w:t>
      </w:r>
      <w:r w:rsidRPr="00C9581D">
        <w:rPr>
          <w:rFonts w:asciiTheme="minorEastAsia" w:hAnsiTheme="minorEastAsia" w:cs="Arial"/>
        </w:rPr>
        <w:t>./scripts/feeds update –a</w:t>
      </w:r>
    </w:p>
    <w:p w:rsidR="00661C9A" w:rsidRPr="00C9581D" w:rsidRDefault="00661C9A" w:rsidP="00661C9A">
      <w:pPr>
        <w:rPr>
          <w:rFonts w:asciiTheme="minorEastAsia" w:hAnsiTheme="minorEastAsia"/>
        </w:rPr>
      </w:pPr>
      <w:r w:rsidRPr="00C9581D">
        <w:rPr>
          <w:rFonts w:asciiTheme="minorEastAsia" w:hAnsiTheme="minorEastAsia" w:cs="Arial"/>
        </w:rPr>
        <w:t xml:space="preserve">$ </w:t>
      </w:r>
      <w:r w:rsidRPr="00C9581D">
        <w:rPr>
          <w:rFonts w:asciiTheme="minorEastAsia" w:hAnsiTheme="minorEastAsia"/>
        </w:rPr>
        <w:t>./scripts/feeds install –a</w:t>
      </w:r>
    </w:p>
    <w:p w:rsidR="00661C9A" w:rsidRPr="00C9581D" w:rsidRDefault="00661C9A" w:rsidP="00C13E22">
      <w:pPr>
        <w:jc w:val="left"/>
        <w:rPr>
          <w:rFonts w:asciiTheme="minorEastAsia" w:hAnsiTheme="minorEastAsia"/>
        </w:rPr>
      </w:pPr>
      <w:r w:rsidRPr="00C9581D">
        <w:rPr>
          <w:rFonts w:asciiTheme="minorEastAsia" w:hAnsiTheme="minorEastAsia" w:hint="eastAsia"/>
        </w:rPr>
        <w:t>$ make defconfig</w:t>
      </w:r>
    </w:p>
    <w:p w:rsidR="00661C9A" w:rsidRPr="00C9581D" w:rsidRDefault="00661C9A" w:rsidP="00C13E22">
      <w:pPr>
        <w:jc w:val="left"/>
        <w:rPr>
          <w:rFonts w:asciiTheme="minorEastAsia" w:hAnsiTheme="minorEastAsia"/>
        </w:rPr>
      </w:pPr>
      <w:r w:rsidRPr="00C9581D">
        <w:rPr>
          <w:rFonts w:asciiTheme="minorEastAsia" w:hAnsiTheme="minorEastAsia"/>
        </w:rPr>
        <w:tab/>
      </w:r>
      <w:r w:rsidRPr="00C9581D">
        <w:rPr>
          <w:rFonts w:asciiTheme="minorEastAsia" w:hAnsiTheme="minorEastAsia" w:hint="eastAsia"/>
        </w:rPr>
        <w:t>此步</w:t>
      </w:r>
      <w:r w:rsidRPr="00C9581D">
        <w:rPr>
          <w:rFonts w:asciiTheme="minorEastAsia" w:hAnsiTheme="minorEastAsia"/>
        </w:rPr>
        <w:t>会提示</w:t>
      </w:r>
      <w:r w:rsidRPr="00C9581D">
        <w:rPr>
          <w:rFonts w:asciiTheme="minorEastAsia" w:hAnsiTheme="minorEastAsia" w:hint="eastAsia"/>
        </w:rPr>
        <w:t>缺少</w:t>
      </w:r>
      <w:r w:rsidRPr="00C9581D">
        <w:rPr>
          <w:rFonts w:asciiTheme="minorEastAsia" w:hAnsiTheme="minorEastAsia"/>
        </w:rPr>
        <w:t>哪些组件</w:t>
      </w:r>
      <w:r w:rsidRPr="00C9581D">
        <w:rPr>
          <w:rFonts w:asciiTheme="minorEastAsia" w:hAnsiTheme="minorEastAsia" w:hint="eastAsia"/>
        </w:rPr>
        <w:t>, 重复</w:t>
      </w:r>
      <w:r w:rsidRPr="00C9581D">
        <w:rPr>
          <w:rFonts w:asciiTheme="minorEastAsia" w:hAnsiTheme="minorEastAsia"/>
        </w:rPr>
        <w:t>执行</w:t>
      </w:r>
      <w:r w:rsidRPr="00C9581D">
        <w:rPr>
          <w:rFonts w:asciiTheme="minorEastAsia" w:hAnsiTheme="minorEastAsia" w:hint="eastAsia"/>
        </w:rPr>
        <w:t xml:space="preserve"> </w:t>
      </w:r>
      <w:r w:rsidRPr="00C9581D">
        <w:rPr>
          <w:rFonts w:asciiTheme="minorEastAsia" w:hAnsiTheme="minorEastAsia"/>
        </w:rPr>
        <w:t xml:space="preserve">sudo yum –y install xxx yyy zzz, </w:t>
      </w:r>
      <w:r w:rsidRPr="00C9581D">
        <w:rPr>
          <w:rFonts w:asciiTheme="minorEastAsia" w:hAnsiTheme="minorEastAsia" w:hint="eastAsia"/>
        </w:rPr>
        <w:t>然后</w:t>
      </w:r>
      <w:r w:rsidRPr="00C9581D">
        <w:rPr>
          <w:rFonts w:asciiTheme="minorEastAsia" w:hAnsiTheme="minorEastAsia"/>
        </w:rPr>
        <w:t>再执行</w:t>
      </w:r>
      <w:r w:rsidRPr="00C9581D">
        <w:rPr>
          <w:rFonts w:asciiTheme="minorEastAsia" w:hAnsiTheme="minorEastAsia" w:hint="eastAsia"/>
        </w:rPr>
        <w:t xml:space="preserve"> </w:t>
      </w:r>
      <w:r w:rsidRPr="00C9581D">
        <w:rPr>
          <w:rFonts w:asciiTheme="minorEastAsia" w:hAnsiTheme="minorEastAsia"/>
        </w:rPr>
        <w:t>make defconfig,</w:t>
      </w:r>
    </w:p>
    <w:p w:rsidR="00661C9A" w:rsidRPr="00C9581D" w:rsidRDefault="00661C9A" w:rsidP="00661C9A">
      <w:pPr>
        <w:ind w:firstLineChars="200" w:firstLine="420"/>
        <w:jc w:val="left"/>
        <w:rPr>
          <w:rFonts w:asciiTheme="minorEastAsia" w:hAnsiTheme="minorEastAsia"/>
        </w:rPr>
      </w:pPr>
      <w:r w:rsidRPr="00C9581D">
        <w:rPr>
          <w:rFonts w:asciiTheme="minorEastAsia" w:hAnsiTheme="minorEastAsia" w:hint="eastAsia"/>
        </w:rPr>
        <w:t>知道</w:t>
      </w:r>
      <w:r w:rsidRPr="00C9581D">
        <w:rPr>
          <w:rFonts w:asciiTheme="minorEastAsia" w:hAnsiTheme="minorEastAsia"/>
        </w:rPr>
        <w:t>没有错误</w:t>
      </w:r>
    </w:p>
    <w:p w:rsidR="00661C9A" w:rsidRPr="00C9581D" w:rsidRDefault="00661C9A" w:rsidP="00661C9A">
      <w:pPr>
        <w:jc w:val="left"/>
        <w:rPr>
          <w:rFonts w:asciiTheme="minorEastAsia" w:hAnsiTheme="minorEastAsia"/>
        </w:rPr>
      </w:pPr>
      <w:r w:rsidRPr="00C9581D">
        <w:rPr>
          <w:rFonts w:asciiTheme="minorEastAsia" w:hAnsiTheme="minorEastAsia" w:hint="eastAsia"/>
        </w:rPr>
        <w:t xml:space="preserve">$ </w:t>
      </w:r>
      <w:r w:rsidRPr="00C9581D">
        <w:rPr>
          <w:rFonts w:asciiTheme="minorEastAsia" w:hAnsiTheme="minorEastAsia"/>
        </w:rPr>
        <w:t>make menuconfig</w:t>
      </w:r>
    </w:p>
    <w:p w:rsidR="00661C9A" w:rsidRPr="00C9581D" w:rsidRDefault="00661C9A" w:rsidP="00661C9A">
      <w:pPr>
        <w:jc w:val="left"/>
        <w:rPr>
          <w:rFonts w:asciiTheme="minorEastAsia" w:hAnsiTheme="minorEastAsia" w:hint="eastAsia"/>
        </w:rPr>
      </w:pPr>
      <w:r w:rsidRPr="00C9581D">
        <w:rPr>
          <w:rFonts w:asciiTheme="minorEastAsia" w:hAnsiTheme="minorEastAsia"/>
        </w:rPr>
        <w:tab/>
      </w:r>
      <w:r w:rsidRPr="00C9581D">
        <w:rPr>
          <w:rFonts w:asciiTheme="minorEastAsia" w:hAnsiTheme="minorEastAsia" w:hint="eastAsia"/>
        </w:rPr>
        <w:t>只</w:t>
      </w:r>
      <w:r w:rsidRPr="00C9581D">
        <w:rPr>
          <w:rFonts w:asciiTheme="minorEastAsia" w:hAnsiTheme="minorEastAsia"/>
        </w:rPr>
        <w:t>选三项</w:t>
      </w:r>
      <w:r w:rsidRPr="00C9581D">
        <w:rPr>
          <w:rFonts w:asciiTheme="minorEastAsia" w:hAnsiTheme="minorEastAsia" w:hint="eastAsia"/>
        </w:rPr>
        <w:t>,其余默认, 以后</w:t>
      </w:r>
      <w:r w:rsidRPr="00C9581D">
        <w:rPr>
          <w:rFonts w:asciiTheme="minorEastAsia" w:hAnsiTheme="minorEastAsia"/>
        </w:rPr>
        <w:t>可以添加</w:t>
      </w:r>
    </w:p>
    <w:p w:rsidR="00661C9A" w:rsidRPr="00C9581D" w:rsidRDefault="00661C9A" w:rsidP="00661C9A">
      <w:pPr>
        <w:pStyle w:val="4"/>
        <w:ind w:left="840"/>
        <w:rPr>
          <w:rFonts w:asciiTheme="minorEastAsia" w:hAnsiTheme="minorEastAsia"/>
          <w:sz w:val="21"/>
        </w:rPr>
      </w:pPr>
      <w:r w:rsidRPr="00C9581D">
        <w:rPr>
          <w:rFonts w:asciiTheme="minorEastAsia" w:hAnsiTheme="minorEastAsia"/>
          <w:sz w:val="21"/>
        </w:rPr>
        <w:t>选择CPU型号Target System—–Atheros AR71xx/AR7240/AR913x/AR934x</w:t>
      </w:r>
    </w:p>
    <w:p w:rsidR="00661C9A" w:rsidRPr="00C9581D" w:rsidRDefault="00661C9A" w:rsidP="00661C9A">
      <w:pPr>
        <w:pStyle w:val="4"/>
        <w:ind w:left="840"/>
        <w:rPr>
          <w:rFonts w:asciiTheme="minorEastAsia" w:hAnsiTheme="minorEastAsia"/>
          <w:sz w:val="21"/>
        </w:rPr>
      </w:pPr>
      <w:r w:rsidRPr="00C9581D">
        <w:rPr>
          <w:rFonts w:asciiTheme="minorEastAsia" w:hAnsiTheme="minorEastAsia"/>
          <w:sz w:val="21"/>
        </w:rPr>
        <w:t>选择路由型号Target Profile—-TP-LINK TL-MR3420 v1</w:t>
      </w:r>
    </w:p>
    <w:p w:rsidR="00661C9A" w:rsidRPr="00C9581D" w:rsidRDefault="00661C9A" w:rsidP="00661C9A">
      <w:pPr>
        <w:pStyle w:val="4"/>
        <w:ind w:left="840"/>
        <w:rPr>
          <w:rFonts w:asciiTheme="minorEastAsia" w:hAnsiTheme="minorEastAsia"/>
          <w:sz w:val="21"/>
        </w:rPr>
      </w:pPr>
      <w:r w:rsidRPr="00C9581D">
        <w:rPr>
          <w:rFonts w:asciiTheme="minorEastAsia" w:hAnsiTheme="minorEastAsia"/>
          <w:sz w:val="21"/>
        </w:rPr>
        <w:t>添加luci</w:t>
      </w:r>
    </w:p>
    <w:p w:rsidR="00661C9A" w:rsidRPr="00C9581D" w:rsidRDefault="00661C9A" w:rsidP="00661C9A">
      <w:pPr>
        <w:pStyle w:val="4"/>
        <w:ind w:left="840" w:firstLine="420"/>
        <w:rPr>
          <w:rFonts w:asciiTheme="minorEastAsia" w:hAnsiTheme="minorEastAsia"/>
          <w:sz w:val="21"/>
        </w:rPr>
      </w:pPr>
      <w:r w:rsidRPr="00C9581D">
        <w:rPr>
          <w:rFonts w:asciiTheme="minorEastAsia" w:hAnsiTheme="minorEastAsia"/>
          <w:sz w:val="21"/>
        </w:rPr>
        <w:t>LuCI—&gt;Collections—– &lt;*&gt; luci</w:t>
      </w:r>
    </w:p>
    <w:p w:rsidR="00661C9A" w:rsidRPr="00C9581D" w:rsidRDefault="00661C9A" w:rsidP="00661C9A">
      <w:pPr>
        <w:pStyle w:val="4"/>
        <w:ind w:left="840" w:firstLine="420"/>
        <w:rPr>
          <w:rFonts w:asciiTheme="minorEastAsia" w:hAnsiTheme="minorEastAsia"/>
          <w:sz w:val="21"/>
        </w:rPr>
      </w:pPr>
      <w:r w:rsidRPr="00C9581D">
        <w:rPr>
          <w:rFonts w:asciiTheme="minorEastAsia" w:hAnsiTheme="minorEastAsia"/>
          <w:sz w:val="21"/>
        </w:rPr>
        <w:t>LuCI—&gt;Translations—- &lt;*&gt; luci-i18n-chinese</w:t>
      </w:r>
    </w:p>
    <w:p w:rsidR="007B49EF" w:rsidRDefault="007B49EF" w:rsidP="00661C9A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// 此时</w:t>
      </w:r>
      <w:r>
        <w:rPr>
          <w:rFonts w:asciiTheme="minorEastAsia" w:hAnsiTheme="minorEastAsia"/>
        </w:rPr>
        <w:t>按需要修改</w:t>
      </w:r>
      <w:r>
        <w:rPr>
          <w:rFonts w:asciiTheme="minorEastAsia" w:hAnsiTheme="minorEastAsia" w:hint="eastAsia"/>
        </w:rPr>
        <w:t>固件大小,见上.</w:t>
      </w:r>
      <w:bookmarkStart w:id="0" w:name="_GoBack"/>
      <w:bookmarkEnd w:id="0"/>
    </w:p>
    <w:p w:rsidR="00661C9A" w:rsidRPr="00C9581D" w:rsidRDefault="00661C9A" w:rsidP="00661C9A">
      <w:pPr>
        <w:jc w:val="left"/>
        <w:rPr>
          <w:rFonts w:asciiTheme="minorEastAsia" w:hAnsiTheme="minorEastAsia" w:hint="eastAsia"/>
        </w:rPr>
      </w:pPr>
      <w:r w:rsidRPr="00C9581D">
        <w:rPr>
          <w:rFonts w:asciiTheme="minorEastAsia" w:hAnsiTheme="minorEastAsia" w:hint="eastAsia"/>
        </w:rPr>
        <w:t xml:space="preserve">$ </w:t>
      </w:r>
      <w:r w:rsidR="00C9581D" w:rsidRPr="00C9581D">
        <w:rPr>
          <w:rFonts w:asciiTheme="minorEastAsia" w:hAnsiTheme="minorEastAsia" w:cs="Tahoma"/>
          <w:color w:val="444444"/>
        </w:rPr>
        <w:t>make V=99</w:t>
      </w:r>
    </w:p>
    <w:sectPr w:rsidR="00661C9A" w:rsidRPr="00C9581D" w:rsidSect="0065246B">
      <w:pgSz w:w="11906" w:h="16838"/>
      <w:pgMar w:top="1440" w:right="991" w:bottom="1418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8F2" w:rsidRDefault="000208F2">
      <w:r>
        <w:separator/>
      </w:r>
    </w:p>
  </w:endnote>
  <w:endnote w:type="continuationSeparator" w:id="0">
    <w:p w:rsidR="000208F2" w:rsidRDefault="00020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8F2" w:rsidRDefault="000208F2">
      <w:r>
        <w:separator/>
      </w:r>
    </w:p>
  </w:footnote>
  <w:footnote w:type="continuationSeparator" w:id="0">
    <w:p w:rsidR="000208F2" w:rsidRDefault="00020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E73FD"/>
    <w:multiLevelType w:val="hybridMultilevel"/>
    <w:tmpl w:val="5888E29A"/>
    <w:lvl w:ilvl="0" w:tplc="9F307532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FB"/>
    <w:rsid w:val="00014C63"/>
    <w:rsid w:val="000208F2"/>
    <w:rsid w:val="0002538E"/>
    <w:rsid w:val="000319C4"/>
    <w:rsid w:val="00041178"/>
    <w:rsid w:val="00217B92"/>
    <w:rsid w:val="00260B6D"/>
    <w:rsid w:val="002C7141"/>
    <w:rsid w:val="00306F13"/>
    <w:rsid w:val="00380416"/>
    <w:rsid w:val="003A0AB3"/>
    <w:rsid w:val="003F2C04"/>
    <w:rsid w:val="00444785"/>
    <w:rsid w:val="00447A70"/>
    <w:rsid w:val="004509D1"/>
    <w:rsid w:val="005B0334"/>
    <w:rsid w:val="005C2606"/>
    <w:rsid w:val="0065246B"/>
    <w:rsid w:val="00661C9A"/>
    <w:rsid w:val="00695F3B"/>
    <w:rsid w:val="006D0C91"/>
    <w:rsid w:val="006E05FA"/>
    <w:rsid w:val="006F692B"/>
    <w:rsid w:val="007628F0"/>
    <w:rsid w:val="007B49EF"/>
    <w:rsid w:val="007F5780"/>
    <w:rsid w:val="00817B80"/>
    <w:rsid w:val="00827428"/>
    <w:rsid w:val="0083453F"/>
    <w:rsid w:val="008509F1"/>
    <w:rsid w:val="008C14EA"/>
    <w:rsid w:val="0095259C"/>
    <w:rsid w:val="0098636D"/>
    <w:rsid w:val="009A32FB"/>
    <w:rsid w:val="00A66EBF"/>
    <w:rsid w:val="00AA0A7D"/>
    <w:rsid w:val="00AB6BD2"/>
    <w:rsid w:val="00AD4C0B"/>
    <w:rsid w:val="00B10E7E"/>
    <w:rsid w:val="00BC45A3"/>
    <w:rsid w:val="00BE793C"/>
    <w:rsid w:val="00C13E22"/>
    <w:rsid w:val="00C956D1"/>
    <w:rsid w:val="00C9581D"/>
    <w:rsid w:val="00CC6125"/>
    <w:rsid w:val="00CF1BDF"/>
    <w:rsid w:val="00D62811"/>
    <w:rsid w:val="00DB4079"/>
    <w:rsid w:val="00F833DC"/>
    <w:rsid w:val="00F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6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47A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47A7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3">
    <w:name w:val="标3"/>
    <w:basedOn w:val="4"/>
    <w:next w:val="4"/>
    <w:link w:val="3Char"/>
    <w:qFormat/>
    <w:rsid w:val="007628F0"/>
    <w:pPr>
      <w:numPr>
        <w:numId w:val="1"/>
      </w:numPr>
      <w:ind w:leftChars="0" w:left="397" w:hanging="397"/>
      <w:jc w:val="left"/>
    </w:pPr>
  </w:style>
  <w:style w:type="paragraph" w:customStyle="1" w:styleId="4">
    <w:name w:val="标4"/>
    <w:basedOn w:val="a"/>
    <w:link w:val="4Char"/>
    <w:qFormat/>
    <w:rsid w:val="007628F0"/>
    <w:pPr>
      <w:ind w:leftChars="400" w:left="400"/>
    </w:pPr>
    <w:rPr>
      <w:sz w:val="24"/>
    </w:rPr>
  </w:style>
  <w:style w:type="character" w:customStyle="1" w:styleId="3Char">
    <w:name w:val="标3 Char"/>
    <w:basedOn w:val="a0"/>
    <w:link w:val="3"/>
    <w:rsid w:val="007628F0"/>
    <w:rPr>
      <w:sz w:val="24"/>
    </w:rPr>
  </w:style>
  <w:style w:type="paragraph" w:customStyle="1" w:styleId="2">
    <w:name w:val="标2"/>
    <w:basedOn w:val="3"/>
    <w:next w:val="3"/>
    <w:link w:val="2Char"/>
    <w:qFormat/>
    <w:rsid w:val="007628F0"/>
    <w:pPr>
      <w:numPr>
        <w:numId w:val="0"/>
      </w:numPr>
    </w:pPr>
    <w:rPr>
      <w:b/>
    </w:rPr>
  </w:style>
  <w:style w:type="character" w:customStyle="1" w:styleId="4Char">
    <w:name w:val="标4 Char"/>
    <w:basedOn w:val="a0"/>
    <w:link w:val="4"/>
    <w:rsid w:val="007628F0"/>
    <w:rPr>
      <w:sz w:val="24"/>
    </w:rPr>
  </w:style>
  <w:style w:type="paragraph" w:customStyle="1" w:styleId="1">
    <w:name w:val="标1"/>
    <w:basedOn w:val="2"/>
    <w:link w:val="1Char"/>
    <w:qFormat/>
    <w:rsid w:val="007628F0"/>
    <w:pPr>
      <w:jc w:val="center"/>
    </w:pPr>
  </w:style>
  <w:style w:type="character" w:customStyle="1" w:styleId="2Char">
    <w:name w:val="标2 Char"/>
    <w:basedOn w:val="3Char"/>
    <w:link w:val="2"/>
    <w:rsid w:val="007628F0"/>
    <w:rPr>
      <w:b/>
      <w:sz w:val="24"/>
    </w:rPr>
  </w:style>
  <w:style w:type="character" w:customStyle="1" w:styleId="1Char">
    <w:name w:val="标1 Char"/>
    <w:basedOn w:val="2Char"/>
    <w:link w:val="1"/>
    <w:rsid w:val="007628F0"/>
    <w:rPr>
      <w:b/>
      <w:sz w:val="24"/>
    </w:rPr>
  </w:style>
  <w:style w:type="character" w:styleId="a6">
    <w:name w:val="Hyperlink"/>
    <w:basedOn w:val="a0"/>
    <w:uiPriority w:val="99"/>
    <w:unhideWhenUsed/>
    <w:rsid w:val="00AA0A7D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E0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661C9A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c9733\Documents\&#33258;&#23450;&#20041;%20Office%20&#27169;&#26495;\chang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334F547-CF93-4C20-9EBE-F78DB38FF4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chang1.dotx</Template>
  <TotalTime>0</TotalTime>
  <Pages>12</Pages>
  <Words>2995</Words>
  <Characters>17074</Characters>
  <Application>Microsoft Office Word</Application>
  <DocSecurity>0</DocSecurity>
  <Lines>142</Lines>
  <Paragraphs>40</Paragraphs>
  <ScaleCrop>false</ScaleCrop>
  <LinksUpToDate>false</LinksUpToDate>
  <CharactersWithSpaces>20029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2016-01-14T06:52:00Z</dcterms:created>
  <dcterms:modified xsi:type="dcterms:W3CDTF">2016-01-14T08:35:00Z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